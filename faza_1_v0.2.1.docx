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B9" w:rsidRDefault="009C0AB9" w:rsidP="004C7299">
      <w:pPr>
        <w:pStyle w:val="Nazivinstitucije"/>
      </w:pPr>
      <w:r>
        <w:t>SVEUČILIŠTE U ZAGREBU</w:t>
      </w:r>
    </w:p>
    <w:p w:rsidR="009C0AB9" w:rsidRDefault="009C0AB9" w:rsidP="004C7299">
      <w:pPr>
        <w:pStyle w:val="Nazivinstitucije"/>
      </w:pPr>
      <w:r>
        <w:t>FAKULTET ORGANIZACIJE I INFORMATIKE</w:t>
      </w:r>
    </w:p>
    <w:p w:rsidR="009C0AB9" w:rsidRDefault="009C0AB9" w:rsidP="004C7299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C71FEC" w:rsidP="00B725A4">
      <w:pPr>
        <w:pStyle w:val="Imeiprezimekandidata"/>
      </w:pPr>
      <w:r>
        <w:t>Ivan Prskalo</w:t>
      </w:r>
    </w:p>
    <w:p w:rsidR="00C71FEC" w:rsidRDefault="00C71FEC" w:rsidP="00B725A4">
      <w:pPr>
        <w:pStyle w:val="Imeiprezimekandidata"/>
      </w:pPr>
      <w:r>
        <w:t>Ivan Repušić</w:t>
      </w:r>
    </w:p>
    <w:p w:rsidR="009C0AB9" w:rsidRDefault="00C71FEC" w:rsidP="00C71FEC">
      <w:pPr>
        <w:pStyle w:val="Imeiprezimekandidata"/>
      </w:pPr>
      <w:r>
        <w:t>Filip Sabalić</w:t>
      </w:r>
    </w:p>
    <w:p w:rsidR="00C71FEC" w:rsidRDefault="00C71FEC" w:rsidP="00C71FEC">
      <w:pPr>
        <w:pStyle w:val="Imeiprezimekandidata"/>
      </w:pPr>
      <w:r>
        <w:t>Ante Šiljeg</w:t>
      </w:r>
    </w:p>
    <w:p w:rsidR="009C0AB9" w:rsidRDefault="00C71FEC" w:rsidP="00C71FEC">
      <w:pPr>
        <w:pStyle w:val="Imeiprezimekandidata"/>
      </w:pPr>
      <w:r>
        <w:t>Tomislav Vunak</w:t>
      </w:r>
      <w:r>
        <w:tab/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C71FEC" w:rsidP="00482058">
      <w:pPr>
        <w:pStyle w:val="Naslovzavrnograda"/>
      </w:pPr>
      <w:r>
        <w:t>Tim: Skynet</w:t>
      </w:r>
    </w:p>
    <w:p w:rsidR="009C0AB9" w:rsidRDefault="009C0AB9" w:rsidP="009C0AB9">
      <w:pPr>
        <w:jc w:val="center"/>
      </w:pPr>
    </w:p>
    <w:p w:rsidR="009C0AB9" w:rsidRDefault="00C71FEC" w:rsidP="00971774">
      <w:pPr>
        <w:pStyle w:val="ZAVRNIRAD"/>
      </w:pPr>
      <w:r>
        <w:t>Projekt iz kolegija Programsko inžinjerstvo</w:t>
      </w: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337503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482058">
      <w:pPr>
        <w:pStyle w:val="Mjesto"/>
      </w:pPr>
      <w:r>
        <w:t>Varaždin, 20</w:t>
      </w:r>
      <w:r w:rsidR="00C71FEC">
        <w:t>14</w:t>
      </w:r>
      <w:r>
        <w:t>.</w:t>
      </w:r>
    </w:p>
    <w:p w:rsidR="009C0AB9" w:rsidRDefault="009C0AB9" w:rsidP="00482058">
      <w:pPr>
        <w:pStyle w:val="Nazivinstitucije"/>
      </w:pPr>
      <w:r>
        <w:br w:type="page"/>
      </w:r>
      <w:r>
        <w:lastRenderedPageBreak/>
        <w:t>SVEUČILIŠTE U ZAGREBU</w:t>
      </w:r>
    </w:p>
    <w:p w:rsidR="009C0AB9" w:rsidRDefault="009C0AB9" w:rsidP="00482058">
      <w:pPr>
        <w:pStyle w:val="Nazivinstitucije"/>
      </w:pPr>
      <w:r>
        <w:t>FAKULTET ORGANIZACIJE I INFORMATIKE</w:t>
      </w:r>
    </w:p>
    <w:p w:rsidR="009C0AB9" w:rsidRDefault="009C0AB9" w:rsidP="00482058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1E3784" w:rsidP="00B725A4">
      <w:pPr>
        <w:pStyle w:val="Podaciokandidatu"/>
      </w:pPr>
      <w:r>
        <w:t xml:space="preserve">Ivan Prskalo, </w:t>
      </w:r>
      <w:r>
        <w:rPr>
          <w:noProof/>
        </w:rPr>
        <w:t>39132</w:t>
      </w:r>
      <w:r w:rsidRPr="00D214B2">
        <w:rPr>
          <w:noProof/>
        </w:rPr>
        <w:t>/1</w:t>
      </w:r>
      <w:r>
        <w:rPr>
          <w:noProof/>
        </w:rPr>
        <w:t>0</w:t>
      </w:r>
      <w:r w:rsidRPr="00D214B2">
        <w:rPr>
          <w:noProof/>
        </w:rPr>
        <w:t>-R</w:t>
      </w:r>
    </w:p>
    <w:p w:rsidR="001E3784" w:rsidRDefault="001E3784" w:rsidP="00B725A4">
      <w:pPr>
        <w:pStyle w:val="Podaciokandidatu"/>
      </w:pPr>
      <w:r>
        <w:rPr>
          <w:noProof/>
        </w:rPr>
        <w:t>Ivan Repušić, 40082</w:t>
      </w:r>
      <w:r w:rsidRPr="00D214B2">
        <w:rPr>
          <w:noProof/>
        </w:rPr>
        <w:t>/11-R</w:t>
      </w:r>
      <w:r>
        <w:t xml:space="preserve"> </w:t>
      </w:r>
    </w:p>
    <w:p w:rsidR="009C0AB9" w:rsidRDefault="001E3784" w:rsidP="00B725A4">
      <w:pPr>
        <w:pStyle w:val="Podaciokandidatu"/>
      </w:pPr>
      <w:r>
        <w:rPr>
          <w:noProof/>
        </w:rPr>
        <w:t>Filip Sabalić, 40085</w:t>
      </w:r>
      <w:r w:rsidRPr="00D214B2">
        <w:rPr>
          <w:noProof/>
        </w:rPr>
        <w:t>/11-R</w:t>
      </w:r>
    </w:p>
    <w:p w:rsidR="009C0AB9" w:rsidRDefault="001E3784" w:rsidP="00B725A4">
      <w:pPr>
        <w:pStyle w:val="Podaciokandidatu"/>
      </w:pPr>
      <w:r>
        <w:rPr>
          <w:noProof/>
        </w:rPr>
        <w:t xml:space="preserve">Ante Šiljeg, </w:t>
      </w:r>
      <w:r w:rsidRPr="00763807">
        <w:rPr>
          <w:noProof/>
        </w:rPr>
        <w:t>39228</w:t>
      </w:r>
      <w:r>
        <w:rPr>
          <w:noProof/>
        </w:rPr>
        <w:t>/10</w:t>
      </w:r>
      <w:r w:rsidRPr="00D214B2">
        <w:rPr>
          <w:noProof/>
        </w:rPr>
        <w:t>-R</w:t>
      </w:r>
    </w:p>
    <w:p w:rsidR="009C0AB9" w:rsidRDefault="001E3784" w:rsidP="00B725A4">
      <w:pPr>
        <w:pStyle w:val="Podaciokandidatu"/>
      </w:pPr>
      <w:r>
        <w:t>Tomislav Vunak, 40135/11-R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1E3784" w:rsidRPr="001E3784" w:rsidRDefault="001E3784" w:rsidP="001E3784">
      <w:pPr>
        <w:jc w:val="center"/>
        <w:rPr>
          <w:rFonts w:ascii="Arial" w:hAnsi="Arial"/>
          <w:b/>
          <w:sz w:val="36"/>
        </w:rPr>
      </w:pPr>
      <w:r w:rsidRPr="001E3784">
        <w:rPr>
          <w:rFonts w:ascii="Arial" w:hAnsi="Arial"/>
          <w:b/>
          <w:sz w:val="36"/>
        </w:rPr>
        <w:t>Tim: Skynet</w:t>
      </w:r>
    </w:p>
    <w:p w:rsidR="009C0AB9" w:rsidRDefault="009C0AB9" w:rsidP="009C0AB9">
      <w:pPr>
        <w:jc w:val="center"/>
      </w:pPr>
    </w:p>
    <w:p w:rsidR="009C0AB9" w:rsidRDefault="001E3784" w:rsidP="001E3784">
      <w:pPr>
        <w:jc w:val="center"/>
      </w:pPr>
      <w:r w:rsidRPr="001E3784">
        <w:rPr>
          <w:b/>
          <w:bCs/>
          <w:caps/>
        </w:rPr>
        <w:t>Projekt iz kolegija Programsko inžinjerstvo</w:t>
      </w:r>
    </w:p>
    <w:p w:rsidR="009C0AB9" w:rsidRDefault="009C0AB9" w:rsidP="009C0AB9"/>
    <w:p w:rsidR="009C0AB9" w:rsidRDefault="009C0AB9" w:rsidP="009C0AB9">
      <w:pPr>
        <w:rPr>
          <w:b/>
          <w:bCs/>
        </w:rPr>
      </w:pPr>
    </w:p>
    <w:p w:rsidR="009C0AB9" w:rsidRDefault="009C0AB9" w:rsidP="00B725A4">
      <w:pPr>
        <w:pStyle w:val="Mentor"/>
      </w:pPr>
      <w:r>
        <w:t>Mentor:</w:t>
      </w:r>
    </w:p>
    <w:p w:rsidR="001E3784" w:rsidRDefault="001E3784" w:rsidP="001E3784">
      <w:pPr>
        <w:pStyle w:val="Podaciomentoru"/>
        <w:rPr>
          <w:bCs/>
        </w:rPr>
      </w:pPr>
      <w:r w:rsidRPr="001E3784">
        <w:rPr>
          <w:bCs/>
        </w:rPr>
        <w:t>Boris Tomaš, mag. inf.</w:t>
      </w:r>
    </w:p>
    <w:p w:rsidR="007E695D" w:rsidRPr="007E695D" w:rsidRDefault="007E695D" w:rsidP="007E695D">
      <w:pPr>
        <w:pStyle w:val="Podaciomentoru"/>
        <w:rPr>
          <w:bCs/>
        </w:rPr>
      </w:pPr>
    </w:p>
    <w:p w:rsidR="007E695D" w:rsidRPr="007E695D" w:rsidRDefault="007E695D" w:rsidP="001E3784">
      <w:pPr>
        <w:pStyle w:val="Podaciomentoru"/>
        <w:rPr>
          <w:bCs/>
        </w:rPr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DE3CE4" w:rsidRDefault="00DE3CE4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C96B9B" w:rsidRDefault="00C96B9B" w:rsidP="009C0AB9">
      <w:pPr>
        <w:jc w:val="center"/>
      </w:pPr>
    </w:p>
    <w:p w:rsidR="00C96B9B" w:rsidRDefault="00C96B9B" w:rsidP="009C0AB9">
      <w:pPr>
        <w:jc w:val="center"/>
      </w:pPr>
    </w:p>
    <w:p w:rsidR="00C96B9B" w:rsidRDefault="00C96B9B" w:rsidP="009C0AB9">
      <w:pPr>
        <w:jc w:val="center"/>
      </w:pPr>
    </w:p>
    <w:p w:rsidR="00C96B9B" w:rsidRDefault="00C96B9B" w:rsidP="009C0AB9">
      <w:pPr>
        <w:jc w:val="center"/>
      </w:pPr>
    </w:p>
    <w:p w:rsidR="00C96B9B" w:rsidRDefault="00C96B9B" w:rsidP="009C0AB9">
      <w:pPr>
        <w:jc w:val="center"/>
      </w:pPr>
    </w:p>
    <w:p w:rsidR="00C96B9B" w:rsidRDefault="00C96B9B" w:rsidP="009C0AB9">
      <w:pPr>
        <w:jc w:val="center"/>
      </w:pPr>
    </w:p>
    <w:p w:rsidR="00C96B9B" w:rsidRDefault="00C96B9B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/>
    <w:p w:rsidR="009C0AB9" w:rsidRDefault="009C0AB9" w:rsidP="00617148">
      <w:pPr>
        <w:pStyle w:val="Mjesto"/>
      </w:pPr>
      <w:r>
        <w:t xml:space="preserve">Varaždin, </w:t>
      </w:r>
      <w:r w:rsidR="0006700C">
        <w:t>travanj</w:t>
      </w:r>
      <w:r w:rsidR="00745EC7">
        <w:t xml:space="preserve"> </w:t>
      </w:r>
      <w:r>
        <w:t>20</w:t>
      </w:r>
      <w:r w:rsidR="0006700C">
        <w:t>14</w:t>
      </w:r>
      <w:r>
        <w:t>.</w:t>
      </w:r>
    </w:p>
    <w:p w:rsidR="009C0AB9" w:rsidRDefault="009C0AB9" w:rsidP="009C0AB9">
      <w:pPr>
        <w:jc w:val="center"/>
        <w:sectPr w:rsidR="009C0AB9" w:rsidSect="00857045">
          <w:pgSz w:w="11906" w:h="16838"/>
          <w:pgMar w:top="851" w:right="1134" w:bottom="1701" w:left="1418" w:header="709" w:footer="709" w:gutter="0"/>
          <w:cols w:space="708"/>
          <w:docGrid w:linePitch="360"/>
        </w:sectPr>
      </w:pPr>
    </w:p>
    <w:p w:rsidR="00701881" w:rsidRPr="00617148" w:rsidRDefault="00337503" w:rsidP="00AF36B6">
      <w:pPr>
        <w:pStyle w:val="Sadraj"/>
      </w:pPr>
      <w:bookmarkStart w:id="0" w:name="_Toc184011513"/>
      <w:r w:rsidRPr="00617148">
        <w:lastRenderedPageBreak/>
        <w:t>Sadržaj</w:t>
      </w:r>
      <w:bookmarkEnd w:id="0"/>
    </w:p>
    <w:p w:rsidR="00337503" w:rsidRDefault="00337503">
      <w:pPr>
        <w:rPr>
          <w:bCs/>
          <w:i/>
          <w:caps/>
          <w:sz w:val="20"/>
          <w:szCs w:val="20"/>
        </w:rPr>
      </w:pPr>
    </w:p>
    <w:p w:rsidR="00623638" w:rsidRDefault="00623638"/>
    <w:p w:rsidR="003F081B" w:rsidRPr="0045150F" w:rsidRDefault="00AA5C03">
      <w:pPr>
        <w:pStyle w:val="TOC1"/>
        <w:tabs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6302108" w:history="1">
        <w:r w:rsidR="003F081B" w:rsidRPr="00C30951">
          <w:rPr>
            <w:rStyle w:val="Hyperlink"/>
            <w:noProof/>
          </w:rPr>
          <w:t>1. Uvod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_Toc386302108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2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1"/>
        <w:tabs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86302109" w:history="1">
        <w:r w:rsidR="003F081B" w:rsidRPr="00C30951">
          <w:rPr>
            <w:rStyle w:val="Hyperlink"/>
            <w:noProof/>
          </w:rPr>
          <w:t>2. Specifikacija zahtjeva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_Toc386302109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3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1"/>
        <w:tabs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86302110" w:history="1">
        <w:r w:rsidR="003F081B" w:rsidRPr="00C30951">
          <w:rPr>
            <w:rStyle w:val="Hyperlink"/>
            <w:noProof/>
          </w:rPr>
          <w:t>(prema IEEE Std 830-1998)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_Toc386302110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3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2"/>
        <w:tabs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6302111" w:history="1">
        <w:r w:rsidR="003F081B" w:rsidRPr="00C30951">
          <w:rPr>
            <w:rStyle w:val="Hyperlink"/>
            <w:noProof/>
          </w:rPr>
          <w:t>2.1. Uvod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_Toc386302111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3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2112" w:history="1">
        <w:r w:rsidR="003F081B" w:rsidRPr="00C30951">
          <w:rPr>
            <w:rStyle w:val="Hyperlink"/>
            <w:noProof/>
          </w:rPr>
          <w:t>2.1.1. Svrha (Purpose)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_Toc386302112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3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2113" w:history="1">
        <w:r w:rsidR="003F081B" w:rsidRPr="00C30951">
          <w:rPr>
            <w:rStyle w:val="Hyperlink"/>
            <w:rFonts w:ascii="Arial" w:hAnsi="Arial" w:cs="Arial"/>
            <w:b/>
            <w:noProof/>
          </w:rPr>
          <w:t>2.1.2. Opseg (Scope)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_Toc386302113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3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2114" w:history="1">
        <w:r w:rsidR="003F081B" w:rsidRPr="00C30951">
          <w:rPr>
            <w:rStyle w:val="Hyperlink"/>
            <w:rFonts w:ascii="Arial" w:hAnsi="Arial" w:cs="Arial"/>
            <w:b/>
            <w:noProof/>
          </w:rPr>
          <w:t>2.1.3. Reference (Reference)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_Toc386302114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4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2115" w:history="1">
        <w:r w:rsidR="003F081B" w:rsidRPr="00C30951">
          <w:rPr>
            <w:rStyle w:val="Hyperlink"/>
            <w:rFonts w:ascii="Arial" w:hAnsi="Arial" w:cs="Arial"/>
            <w:b/>
            <w:noProof/>
          </w:rPr>
          <w:t>2.1.4. Pregled (Overview)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_Toc386302115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4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2"/>
        <w:tabs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6302116" w:history="1">
        <w:r w:rsidR="003F081B" w:rsidRPr="00C30951">
          <w:rPr>
            <w:rStyle w:val="Hyperlink"/>
            <w:rFonts w:ascii="Arial" w:hAnsi="Arial" w:cs="Arial"/>
            <w:b/>
            <w:noProof/>
          </w:rPr>
          <w:t>2.2. Ukupni opis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_Toc386302116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4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2117" w:history="1">
        <w:r w:rsidR="003F081B" w:rsidRPr="00C30951">
          <w:rPr>
            <w:rStyle w:val="Hyperlink"/>
            <w:rFonts w:ascii="Arial" w:hAnsi="Arial" w:cs="Arial"/>
            <w:b/>
            <w:noProof/>
          </w:rPr>
          <w:t>2.2.1. Perspektiva proizvoda (Product perspective)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_Toc386302117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4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2118" w:history="1">
        <w:r w:rsidR="003F081B" w:rsidRPr="00C30951">
          <w:rPr>
            <w:rStyle w:val="Hyperlink"/>
            <w:rFonts w:ascii="Arial" w:hAnsi="Arial" w:cs="Arial"/>
            <w:b/>
            <w:noProof/>
          </w:rPr>
          <w:t>2.2.2. Funkcija proizvoda (Product functions)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_Toc386302118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4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2119" w:history="1">
        <w:r w:rsidR="003F081B" w:rsidRPr="00C30951">
          <w:rPr>
            <w:rStyle w:val="Hyperlink"/>
            <w:rFonts w:ascii="Arial" w:hAnsi="Arial" w:cs="Arial"/>
            <w:b/>
            <w:noProof/>
          </w:rPr>
          <w:t>2.2.3. Karakteristike korisnika (User characteristics)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_Toc386302119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5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2120" w:history="1">
        <w:r w:rsidR="003F081B" w:rsidRPr="00C30951">
          <w:rPr>
            <w:rStyle w:val="Hyperlink"/>
            <w:rFonts w:ascii="Arial" w:hAnsi="Arial" w:cs="Arial"/>
            <w:b/>
            <w:noProof/>
          </w:rPr>
          <w:t>2.2.4. Prepreke (Constraints)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_Toc386302120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5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3"/>
        <w:tabs>
          <w:tab w:val="right" w:leader="dot" w:pos="934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86302121" w:history="1">
        <w:r w:rsidR="003F081B" w:rsidRPr="00C30951">
          <w:rPr>
            <w:rStyle w:val="Hyperlink"/>
            <w:rFonts w:ascii="Arial" w:hAnsi="Arial" w:cs="Arial"/>
            <w:b/>
            <w:noProof/>
          </w:rPr>
          <w:t>2.3. Specifični zahtjevi (Speciﬁc requirements)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_Toc386302121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5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1"/>
        <w:tabs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86302122" w:history="1">
        <w:r w:rsidR="003F081B" w:rsidRPr="00C30951">
          <w:rPr>
            <w:rStyle w:val="Hyperlink"/>
            <w:rFonts w:ascii="Arial" w:hAnsi="Arial" w:cs="Arial"/>
            <w:noProof/>
          </w:rPr>
          <w:t>3. Metode izrade projekta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_Toc386302122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5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2"/>
        <w:tabs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6302123" w:history="1">
        <w:r w:rsidR="003F081B" w:rsidRPr="00C30951">
          <w:rPr>
            <w:rStyle w:val="Hyperlink"/>
            <w:noProof/>
          </w:rPr>
          <w:t>4.1. Uloge i satnica članova tima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_Toc386302123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7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2"/>
        <w:tabs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6302124" w:history="1">
        <w:r w:rsidR="003F081B" w:rsidRPr="00C30951">
          <w:rPr>
            <w:rStyle w:val="Hyperlink"/>
            <w:noProof/>
          </w:rPr>
          <w:t>4.2. Tijek projekta (gantogram)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_Toc386302124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9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2"/>
        <w:tabs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6302125" w:history="1">
        <w:r w:rsidR="003F081B" w:rsidRPr="00C30951">
          <w:rPr>
            <w:rStyle w:val="Hyperlink"/>
            <w:noProof/>
          </w:rPr>
          <w:t>4.2. Tijek projekta (popis aktivnosti)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_Toc386302125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10</w:t>
        </w:r>
        <w:r w:rsidR="003F081B">
          <w:rPr>
            <w:noProof/>
            <w:webHidden/>
          </w:rPr>
          <w:fldChar w:fldCharType="end"/>
        </w:r>
      </w:hyperlink>
    </w:p>
    <w:p w:rsidR="003F081B" w:rsidRPr="0045150F" w:rsidRDefault="000A34DA">
      <w:pPr>
        <w:pStyle w:val="TOC2"/>
        <w:tabs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86302126" w:history="1">
        <w:r w:rsidR="003F081B" w:rsidRPr="00C30951">
          <w:rPr>
            <w:rStyle w:val="Hyperlink"/>
            <w:noProof/>
          </w:rPr>
          <w:t>4.3. Budžet i ponuda</w:t>
        </w:r>
        <w:r w:rsidR="003F081B">
          <w:rPr>
            <w:noProof/>
            <w:webHidden/>
          </w:rPr>
          <w:tab/>
        </w:r>
        <w:r w:rsidR="003F081B">
          <w:rPr>
            <w:noProof/>
            <w:webHidden/>
          </w:rPr>
          <w:fldChar w:fldCharType="begin"/>
        </w:r>
        <w:r w:rsidR="003F081B">
          <w:rPr>
            <w:noProof/>
            <w:webHidden/>
          </w:rPr>
          <w:instrText xml:space="preserve"> PAGEREF _Toc386302126 \h </w:instrText>
        </w:r>
        <w:r w:rsidR="003F081B">
          <w:rPr>
            <w:noProof/>
            <w:webHidden/>
          </w:rPr>
        </w:r>
        <w:r w:rsidR="003F081B">
          <w:rPr>
            <w:noProof/>
            <w:webHidden/>
          </w:rPr>
          <w:fldChar w:fldCharType="separate"/>
        </w:r>
        <w:r w:rsidR="003F081B">
          <w:rPr>
            <w:noProof/>
            <w:webHidden/>
          </w:rPr>
          <w:t>11</w:t>
        </w:r>
        <w:r w:rsidR="003F081B">
          <w:rPr>
            <w:noProof/>
            <w:webHidden/>
          </w:rPr>
          <w:fldChar w:fldCharType="end"/>
        </w:r>
      </w:hyperlink>
    </w:p>
    <w:p w:rsidR="00AA5C03" w:rsidRDefault="00AA5C03">
      <w:r>
        <w:rPr>
          <w:b/>
          <w:bCs/>
          <w:noProof/>
        </w:rPr>
        <w:fldChar w:fldCharType="end"/>
      </w:r>
    </w:p>
    <w:p w:rsidR="00C5679A" w:rsidRDefault="00C5679A" w:rsidP="00251D1A">
      <w:pPr>
        <w:pStyle w:val="Naslov4razine"/>
        <w:sectPr w:rsidR="00C5679A" w:rsidSect="00857045">
          <w:headerReference w:type="default" r:id="rId8"/>
          <w:footerReference w:type="default" r:id="rId9"/>
          <w:pgSz w:w="11906" w:h="16838"/>
          <w:pgMar w:top="851" w:right="1134" w:bottom="1701" w:left="1418" w:header="709" w:footer="709" w:gutter="0"/>
          <w:pgNumType w:fmt="upperRoman" w:start="1"/>
          <w:cols w:space="708"/>
          <w:docGrid w:linePitch="360"/>
        </w:sectPr>
      </w:pPr>
    </w:p>
    <w:p w:rsidR="003A2982" w:rsidRDefault="00337503" w:rsidP="00C96B9B">
      <w:pPr>
        <w:pStyle w:val="Naslov1razine"/>
        <w:outlineLvl w:val="0"/>
      </w:pPr>
      <w:bookmarkStart w:id="1" w:name="_Toc184011514"/>
      <w:bookmarkStart w:id="2" w:name="_Toc201881685"/>
      <w:bookmarkStart w:id="3" w:name="_Toc201883251"/>
      <w:bookmarkStart w:id="4" w:name="_Toc201884012"/>
      <w:bookmarkStart w:id="5" w:name="_Toc201884438"/>
      <w:bookmarkStart w:id="6" w:name="_Toc201884791"/>
      <w:bookmarkStart w:id="7" w:name="_Toc201887183"/>
      <w:bookmarkStart w:id="8" w:name="_Toc386149475"/>
      <w:bookmarkStart w:id="9" w:name="_Toc386302108"/>
      <w:r>
        <w:lastRenderedPageBreak/>
        <w:t>1. Uvod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3A2982" w:rsidRDefault="003A2982"/>
    <w:p w:rsidR="006F1C61" w:rsidRDefault="006F1C61" w:rsidP="006F1C61">
      <w:pPr>
        <w:pStyle w:val="Tekst"/>
      </w:pPr>
      <w:r>
        <w:t xml:space="preserve">U ovome dokumentu ćemo navesti projektnu i tehničku dokumentaciju za projekt e- knjižnice. </w:t>
      </w:r>
      <w:r w:rsidR="00E86007">
        <w:t>Naš tim nema konkretno poduzeće za koje razvija aplikaciju, ali aplikacija može poslužiti bilo kojem poduzeću koje se bavi posuđivanjem filmova.</w:t>
      </w:r>
    </w:p>
    <w:p w:rsidR="003A2982" w:rsidRDefault="006F1C61" w:rsidP="006F1C61">
      <w:pPr>
        <w:pStyle w:val="Tekst"/>
      </w:pPr>
      <w:r>
        <w:t xml:space="preserve">Pod pojmom projektne dokumentacije mislimo na podatke poput: načina izrade projekta, rada na projektu i vrijeme koje je pojedini član uložio u izradu projekta. </w:t>
      </w:r>
    </w:p>
    <w:p w:rsidR="006F1C61" w:rsidRDefault="006F1C61" w:rsidP="006F1C61">
      <w:pPr>
        <w:pStyle w:val="Tekst"/>
      </w:pPr>
      <w:r>
        <w:t>Tehnička dokumentacija za projekt e-knjižnice je:</w:t>
      </w:r>
    </w:p>
    <w:p w:rsidR="006F1C61" w:rsidRDefault="00EC64D9" w:rsidP="006F1C61">
      <w:pPr>
        <w:pStyle w:val="Tekst"/>
        <w:numPr>
          <w:ilvl w:val="0"/>
          <w:numId w:val="23"/>
        </w:numPr>
      </w:pPr>
      <w:r>
        <w:t>D</w:t>
      </w:r>
      <w:r w:rsidR="006F1C61">
        <w:t>ijagram</w:t>
      </w:r>
      <w:r>
        <w:t xml:space="preserve"> slučajeva korištenja (Use Case Diagram)</w:t>
      </w:r>
    </w:p>
    <w:p w:rsidR="00EC64D9" w:rsidRDefault="00EC64D9" w:rsidP="006F1C61">
      <w:pPr>
        <w:pStyle w:val="Tekst"/>
        <w:numPr>
          <w:ilvl w:val="0"/>
          <w:numId w:val="23"/>
        </w:numPr>
      </w:pPr>
      <w:r>
        <w:t>Dijagram slijeda (Sequence Diagram)</w:t>
      </w:r>
    </w:p>
    <w:p w:rsidR="00EC64D9" w:rsidRDefault="00EC64D9" w:rsidP="006F1C61">
      <w:pPr>
        <w:pStyle w:val="Tekst"/>
        <w:numPr>
          <w:ilvl w:val="0"/>
          <w:numId w:val="23"/>
        </w:numPr>
      </w:pPr>
      <w:r>
        <w:t>Dijagra</w:t>
      </w:r>
      <w:r w:rsidR="00C96B9B">
        <w:t>m aktivnosti (Activity Diagram)</w:t>
      </w:r>
    </w:p>
    <w:p w:rsidR="00EC64D9" w:rsidRDefault="00EC64D9" w:rsidP="006F1C61">
      <w:pPr>
        <w:pStyle w:val="Tekst"/>
        <w:numPr>
          <w:ilvl w:val="0"/>
          <w:numId w:val="23"/>
        </w:numPr>
      </w:pPr>
      <w:r>
        <w:t>Dijagram klasa (Class Diagram)</w:t>
      </w:r>
    </w:p>
    <w:p w:rsidR="006F1C61" w:rsidRPr="00611F8A" w:rsidRDefault="006F1C61" w:rsidP="006F1C61">
      <w:pPr>
        <w:pStyle w:val="Tekst"/>
      </w:pPr>
    </w:p>
    <w:p w:rsidR="00E62DE0" w:rsidRDefault="00701881" w:rsidP="00C96B9B">
      <w:pPr>
        <w:pStyle w:val="Naslov1razine"/>
        <w:contextualSpacing/>
        <w:outlineLvl w:val="0"/>
      </w:pPr>
      <w:r>
        <w:br w:type="page"/>
      </w:r>
      <w:bookmarkStart w:id="10" w:name="_Toc184011515"/>
      <w:bookmarkStart w:id="11" w:name="_Toc201881686"/>
      <w:bookmarkStart w:id="12" w:name="_Toc201883252"/>
      <w:bookmarkStart w:id="13" w:name="_Toc201884013"/>
      <w:bookmarkStart w:id="14" w:name="_Toc201884439"/>
      <w:bookmarkStart w:id="15" w:name="_Toc201884792"/>
      <w:bookmarkStart w:id="16" w:name="_Toc201887184"/>
      <w:bookmarkStart w:id="17" w:name="_Toc386149476"/>
      <w:bookmarkStart w:id="18" w:name="_Toc386302109"/>
      <w:r w:rsidR="00337503">
        <w:lastRenderedPageBreak/>
        <w:t xml:space="preserve">2. </w:t>
      </w:r>
      <w:bookmarkEnd w:id="10"/>
      <w:bookmarkEnd w:id="11"/>
      <w:bookmarkEnd w:id="12"/>
      <w:bookmarkEnd w:id="13"/>
      <w:bookmarkEnd w:id="14"/>
      <w:bookmarkEnd w:id="15"/>
      <w:bookmarkEnd w:id="16"/>
      <w:r w:rsidR="006F0960">
        <w:t>Specifikacija zahtjeva</w:t>
      </w:r>
      <w:bookmarkEnd w:id="17"/>
      <w:bookmarkEnd w:id="18"/>
      <w:r w:rsidR="005A0DA6">
        <w:t xml:space="preserve"> </w:t>
      </w:r>
    </w:p>
    <w:p w:rsidR="00337503" w:rsidRDefault="00E62DE0" w:rsidP="00C96B9B">
      <w:pPr>
        <w:pStyle w:val="Naslov1razine"/>
        <w:contextualSpacing/>
        <w:outlineLvl w:val="0"/>
      </w:pPr>
      <w:bookmarkStart w:id="19" w:name="_Toc386149477"/>
      <w:bookmarkStart w:id="20" w:name="_Toc386302110"/>
      <w:r>
        <w:t xml:space="preserve">(prema IEEE </w:t>
      </w:r>
      <w:r w:rsidRPr="00E62DE0">
        <w:rPr>
          <w:bCs/>
        </w:rPr>
        <w:t>Std 830-1998</w:t>
      </w:r>
      <w:r>
        <w:t>)</w:t>
      </w:r>
      <w:bookmarkEnd w:id="19"/>
      <w:bookmarkEnd w:id="20"/>
    </w:p>
    <w:p w:rsidR="00111791" w:rsidRPr="00111791" w:rsidRDefault="00111791" w:rsidP="00C96B9B">
      <w:pPr>
        <w:pStyle w:val="Naslov2razine"/>
        <w:outlineLvl w:val="1"/>
      </w:pPr>
      <w:bookmarkStart w:id="21" w:name="_Toc386149478"/>
      <w:bookmarkStart w:id="22" w:name="_Toc386302111"/>
      <w:bookmarkStart w:id="23" w:name="_Toc184011516"/>
      <w:bookmarkStart w:id="24" w:name="_Toc201881687"/>
      <w:bookmarkStart w:id="25" w:name="_Toc201883253"/>
      <w:bookmarkStart w:id="26" w:name="_Toc201884014"/>
      <w:bookmarkStart w:id="27" w:name="_Toc201884440"/>
      <w:bookmarkStart w:id="28" w:name="_Toc201884793"/>
      <w:bookmarkStart w:id="29" w:name="_Toc201887185"/>
      <w:r w:rsidRPr="00111791">
        <w:t xml:space="preserve">2.1. </w:t>
      </w:r>
      <w:r>
        <w:t>Uvod</w:t>
      </w:r>
      <w:bookmarkEnd w:id="21"/>
      <w:bookmarkEnd w:id="22"/>
    </w:p>
    <w:p w:rsidR="003A2982" w:rsidRDefault="005E056F" w:rsidP="00C96B9B">
      <w:pPr>
        <w:pStyle w:val="Naslov2razine"/>
        <w:ind w:firstLine="708"/>
        <w:outlineLvl w:val="2"/>
      </w:pPr>
      <w:bookmarkStart w:id="30" w:name="_Toc386149479"/>
      <w:bookmarkStart w:id="31" w:name="_Toc386302112"/>
      <w:r>
        <w:t>2.1.</w:t>
      </w:r>
      <w:r w:rsidR="00111791">
        <w:t>1.</w:t>
      </w:r>
      <w:r>
        <w:t xml:space="preserve"> </w:t>
      </w:r>
      <w:bookmarkEnd w:id="23"/>
      <w:bookmarkEnd w:id="24"/>
      <w:bookmarkEnd w:id="25"/>
      <w:bookmarkEnd w:id="26"/>
      <w:bookmarkEnd w:id="27"/>
      <w:bookmarkEnd w:id="28"/>
      <w:bookmarkEnd w:id="29"/>
      <w:r w:rsidR="00E62DE0">
        <w:t>Svrha (</w:t>
      </w:r>
      <w:r w:rsidR="00E62DE0" w:rsidRPr="00E62DE0">
        <w:t>Purpose</w:t>
      </w:r>
      <w:r w:rsidR="00E62DE0">
        <w:t>)</w:t>
      </w:r>
      <w:bookmarkEnd w:id="30"/>
      <w:bookmarkEnd w:id="31"/>
    </w:p>
    <w:p w:rsidR="00745F0B" w:rsidRDefault="00745F0B" w:rsidP="00745F0B">
      <w:pPr>
        <w:spacing w:line="360" w:lineRule="auto"/>
        <w:jc w:val="both"/>
      </w:pPr>
      <w:r>
        <w:t>Iako</w:t>
      </w:r>
      <w:r w:rsidRPr="00B71313">
        <w:t xml:space="preserve"> danas postoji velik broj sustava za upravljanje videotekom, naš cilj je osmisliti aplikaciju za krajnjeg korisnika (videotekara</w:t>
      </w:r>
      <w:r w:rsidR="0021129E">
        <w:t xml:space="preserve"> – radnik u videoteci</w:t>
      </w:r>
      <w:r w:rsidRPr="00B71313">
        <w:t>) kako bi i osobe sa malim prethodnim informatičkim predznanjem znal</w:t>
      </w:r>
      <w:r>
        <w:t>i</w:t>
      </w:r>
      <w:r w:rsidRPr="00B71313">
        <w:t xml:space="preserve"> upravljati njome.</w:t>
      </w:r>
      <w:r w:rsidR="000313A6">
        <w:t xml:space="preserve"> Naša aplikacija bi trebala udovoljavati svim osnovnim potrebama koje bi neka videoteka mogla imati.</w:t>
      </w:r>
    </w:p>
    <w:p w:rsidR="000313A6" w:rsidRPr="00B71313" w:rsidRDefault="000313A6" w:rsidP="00745F0B">
      <w:pPr>
        <w:spacing w:line="360" w:lineRule="auto"/>
        <w:jc w:val="both"/>
      </w:pPr>
    </w:p>
    <w:p w:rsidR="005A0DA6" w:rsidRDefault="005A0DA6" w:rsidP="00C96B9B">
      <w:pPr>
        <w:pStyle w:val="Tekst"/>
        <w:ind w:firstLine="708"/>
        <w:outlineLvl w:val="2"/>
        <w:rPr>
          <w:rFonts w:ascii="Arial" w:hAnsi="Arial" w:cs="Arial"/>
          <w:b/>
          <w:sz w:val="28"/>
          <w:szCs w:val="28"/>
        </w:rPr>
      </w:pPr>
      <w:bookmarkStart w:id="32" w:name="_Toc386302113"/>
      <w:r w:rsidRPr="00745F0B">
        <w:rPr>
          <w:rFonts w:ascii="Arial" w:hAnsi="Arial" w:cs="Arial"/>
          <w:b/>
          <w:sz w:val="28"/>
          <w:szCs w:val="28"/>
        </w:rPr>
        <w:t>2.</w:t>
      </w:r>
      <w:r w:rsidR="00111791">
        <w:rPr>
          <w:rFonts w:ascii="Arial" w:hAnsi="Arial" w:cs="Arial"/>
          <w:b/>
          <w:sz w:val="28"/>
          <w:szCs w:val="28"/>
        </w:rPr>
        <w:t>1.</w:t>
      </w:r>
      <w:r w:rsidRPr="00745F0B">
        <w:rPr>
          <w:rFonts w:ascii="Arial" w:hAnsi="Arial" w:cs="Arial"/>
          <w:b/>
          <w:sz w:val="28"/>
          <w:szCs w:val="28"/>
        </w:rPr>
        <w:t>2. Op</w:t>
      </w:r>
      <w:r w:rsidR="00E62DE0">
        <w:rPr>
          <w:rFonts w:ascii="Arial" w:hAnsi="Arial" w:cs="Arial"/>
          <w:b/>
          <w:sz w:val="28"/>
          <w:szCs w:val="28"/>
        </w:rPr>
        <w:t>seg (S</w:t>
      </w:r>
      <w:r w:rsidR="00E62DE0" w:rsidRPr="00E62DE0">
        <w:rPr>
          <w:rFonts w:ascii="Arial" w:hAnsi="Arial" w:cs="Arial"/>
          <w:b/>
          <w:sz w:val="28"/>
          <w:szCs w:val="28"/>
        </w:rPr>
        <w:t>cope</w:t>
      </w:r>
      <w:r w:rsidR="00E62DE0">
        <w:rPr>
          <w:rFonts w:ascii="Arial" w:hAnsi="Arial" w:cs="Arial"/>
          <w:b/>
          <w:sz w:val="28"/>
          <w:szCs w:val="28"/>
        </w:rPr>
        <w:t>)</w:t>
      </w:r>
      <w:bookmarkEnd w:id="32"/>
    </w:p>
    <w:p w:rsidR="00111791" w:rsidRDefault="00745F0B" w:rsidP="00C96B9B">
      <w:pPr>
        <w:pStyle w:val="Tekst"/>
        <w:rPr>
          <w:b/>
        </w:rPr>
      </w:pPr>
      <w:r w:rsidRPr="00B71313">
        <w:t xml:space="preserve">To je jednostavna administratorska aplikacija za videotekare preko koje oni unose korisnike videoteke, distributere, redatelje, glumce, </w:t>
      </w:r>
      <w:r>
        <w:t>filmove</w:t>
      </w:r>
      <w:r w:rsidRPr="00B71313">
        <w:t xml:space="preserve"> u videoteci i vode evidenciju posudbi korisnika. Dakle, naš tim želi izraditi funkcionalnu aplikaciju koja će omogućiti manipulaciju sa filmovima, pod manipulacijom podrazumijevamo radnje poput dodavanja novog filma, uklanjanja postojećeg</w:t>
      </w:r>
      <w:r w:rsidR="0021129E">
        <w:t xml:space="preserve"> </w:t>
      </w:r>
      <w:r w:rsidRPr="00B71313">
        <w:t>filma (u slučaju da se neki film izgubi ili se ošteti</w:t>
      </w:r>
      <w:r w:rsidR="0021129E">
        <w:t xml:space="preserve"> DVD</w:t>
      </w:r>
      <w:r w:rsidRPr="00B71313">
        <w:t>). Nadalje, aplikacija bi omogućavala unos novih članova, brisanje članova kojima je prije određenog vremenskog intervala istekla članarina te ažuriranja podataka o članu, primjerice promjena adrese, promjena prezimena i slično.</w:t>
      </w:r>
      <w:r w:rsidR="00B03D65">
        <w:t xml:space="preserve"> </w:t>
      </w:r>
    </w:p>
    <w:p w:rsidR="005A0DA6" w:rsidRPr="00B03D65" w:rsidRDefault="005A0DA6" w:rsidP="005A0DA6">
      <w:pPr>
        <w:pStyle w:val="Naslov2razine"/>
        <w:rPr>
          <w:rFonts w:ascii="Times New Roman" w:hAnsi="Times New Roman"/>
          <w:b w:val="0"/>
          <w:sz w:val="24"/>
        </w:rPr>
      </w:pPr>
      <w:bookmarkStart w:id="33" w:name="_Toc386149480"/>
      <w:r w:rsidRPr="00B03D65">
        <w:rPr>
          <w:rFonts w:ascii="Times New Roman" w:hAnsi="Times New Roman"/>
          <w:b w:val="0"/>
          <w:sz w:val="24"/>
        </w:rPr>
        <w:t>Tehnologij</w:t>
      </w:r>
      <w:r w:rsidR="00B03D65">
        <w:rPr>
          <w:rFonts w:ascii="Times New Roman" w:hAnsi="Times New Roman"/>
          <w:b w:val="0"/>
          <w:sz w:val="24"/>
        </w:rPr>
        <w:t>e koje ćemo koristiti za izradu projekta:</w:t>
      </w:r>
      <w:bookmarkEnd w:id="33"/>
    </w:p>
    <w:p w:rsidR="0021129E" w:rsidRPr="00D214B2" w:rsidRDefault="0021129E" w:rsidP="0021129E">
      <w:pPr>
        <w:pStyle w:val="ListParagraph"/>
        <w:numPr>
          <w:ilvl w:val="0"/>
          <w:numId w:val="25"/>
        </w:numPr>
        <w:spacing w:line="360" w:lineRule="auto"/>
        <w:rPr>
          <w:noProof/>
          <w:szCs w:val="24"/>
        </w:rPr>
      </w:pPr>
      <w:r>
        <w:tab/>
      </w:r>
      <w:r w:rsidRPr="00D214B2">
        <w:rPr>
          <w:noProof/>
          <w:szCs w:val="24"/>
        </w:rPr>
        <w:t>.NET(C#)</w:t>
      </w:r>
    </w:p>
    <w:p w:rsidR="0021129E" w:rsidRDefault="0021129E" w:rsidP="0021129E">
      <w:pPr>
        <w:pStyle w:val="ListParagraph"/>
        <w:numPr>
          <w:ilvl w:val="0"/>
          <w:numId w:val="25"/>
        </w:numPr>
        <w:spacing w:line="360" w:lineRule="auto"/>
        <w:rPr>
          <w:noProof/>
          <w:szCs w:val="24"/>
        </w:rPr>
      </w:pPr>
      <w:r w:rsidRPr="00D214B2">
        <w:rPr>
          <w:noProof/>
          <w:szCs w:val="24"/>
        </w:rPr>
        <w:t>Visual Studio 2012</w:t>
      </w:r>
    </w:p>
    <w:p w:rsidR="0021129E" w:rsidRPr="00D214B2" w:rsidRDefault="0021129E" w:rsidP="0021129E">
      <w:pPr>
        <w:pStyle w:val="ListParagraph"/>
        <w:numPr>
          <w:ilvl w:val="0"/>
          <w:numId w:val="25"/>
        </w:numPr>
        <w:spacing w:line="360" w:lineRule="auto"/>
        <w:rPr>
          <w:noProof/>
          <w:szCs w:val="24"/>
        </w:rPr>
      </w:pPr>
      <w:r>
        <w:rPr>
          <w:noProof/>
          <w:szCs w:val="24"/>
        </w:rPr>
        <w:t>Visual Paradigm</w:t>
      </w:r>
    </w:p>
    <w:p w:rsidR="0021129E" w:rsidRPr="00D214B2" w:rsidRDefault="0021129E" w:rsidP="0021129E">
      <w:pPr>
        <w:pStyle w:val="ListParagraph"/>
        <w:numPr>
          <w:ilvl w:val="0"/>
          <w:numId w:val="25"/>
        </w:numPr>
        <w:spacing w:line="360" w:lineRule="auto"/>
        <w:rPr>
          <w:szCs w:val="24"/>
        </w:rPr>
      </w:pPr>
      <w:r w:rsidRPr="00D214B2">
        <w:rPr>
          <w:szCs w:val="24"/>
        </w:rPr>
        <w:t xml:space="preserve">MS Office (Word) </w:t>
      </w:r>
    </w:p>
    <w:p w:rsidR="0021129E" w:rsidRDefault="0021129E" w:rsidP="0021129E">
      <w:pPr>
        <w:pStyle w:val="ListParagraph"/>
        <w:numPr>
          <w:ilvl w:val="0"/>
          <w:numId w:val="25"/>
        </w:numPr>
        <w:spacing w:line="360" w:lineRule="auto"/>
        <w:rPr>
          <w:szCs w:val="24"/>
        </w:rPr>
      </w:pPr>
      <w:r w:rsidRPr="00D214B2">
        <w:rPr>
          <w:szCs w:val="24"/>
        </w:rPr>
        <w:t>Git</w:t>
      </w:r>
      <w:r>
        <w:rPr>
          <w:szCs w:val="24"/>
        </w:rPr>
        <w:t>hub</w:t>
      </w:r>
    </w:p>
    <w:p w:rsidR="0021129E" w:rsidRDefault="0021129E" w:rsidP="0021129E">
      <w:pPr>
        <w:pStyle w:val="ListParagraph"/>
        <w:numPr>
          <w:ilvl w:val="0"/>
          <w:numId w:val="25"/>
        </w:numPr>
        <w:spacing w:line="360" w:lineRule="auto"/>
        <w:rPr>
          <w:szCs w:val="24"/>
        </w:rPr>
      </w:pPr>
      <w:r>
        <w:rPr>
          <w:szCs w:val="24"/>
        </w:rPr>
        <w:t>GitLab</w:t>
      </w:r>
    </w:p>
    <w:p w:rsidR="00B03D65" w:rsidRDefault="00B03D65" w:rsidP="00B03D65">
      <w:pPr>
        <w:pStyle w:val="ListParagraph"/>
        <w:spacing w:line="360" w:lineRule="auto"/>
        <w:rPr>
          <w:szCs w:val="24"/>
        </w:rPr>
      </w:pPr>
    </w:p>
    <w:p w:rsidR="00C96B9B" w:rsidRDefault="00C96B9B" w:rsidP="00B03D65">
      <w:pPr>
        <w:pStyle w:val="ListParagraph"/>
        <w:spacing w:line="360" w:lineRule="auto"/>
        <w:rPr>
          <w:szCs w:val="24"/>
        </w:rPr>
      </w:pPr>
    </w:p>
    <w:p w:rsidR="00C96B9B" w:rsidRDefault="00C96B9B" w:rsidP="00B03D65">
      <w:pPr>
        <w:pStyle w:val="ListParagraph"/>
        <w:spacing w:line="360" w:lineRule="auto"/>
        <w:rPr>
          <w:szCs w:val="24"/>
        </w:rPr>
      </w:pPr>
    </w:p>
    <w:p w:rsidR="00C96B9B" w:rsidRDefault="00C96B9B" w:rsidP="00B03D65">
      <w:pPr>
        <w:pStyle w:val="ListParagraph"/>
        <w:spacing w:line="360" w:lineRule="auto"/>
        <w:rPr>
          <w:szCs w:val="24"/>
        </w:rPr>
      </w:pPr>
    </w:p>
    <w:p w:rsidR="00C96B9B" w:rsidRDefault="00C96B9B" w:rsidP="00B03D65">
      <w:pPr>
        <w:pStyle w:val="ListParagraph"/>
        <w:spacing w:line="360" w:lineRule="auto"/>
        <w:rPr>
          <w:szCs w:val="24"/>
        </w:rPr>
      </w:pPr>
    </w:p>
    <w:p w:rsidR="00A80D79" w:rsidRPr="00A80D79" w:rsidRDefault="00A80D79" w:rsidP="00C96B9B">
      <w:pPr>
        <w:pStyle w:val="Tekst"/>
        <w:outlineLvl w:val="2"/>
        <w:rPr>
          <w:rFonts w:ascii="Arial" w:hAnsi="Arial" w:cs="Arial"/>
          <w:b/>
          <w:sz w:val="28"/>
          <w:szCs w:val="28"/>
        </w:rPr>
      </w:pPr>
      <w:bookmarkStart w:id="34" w:name="_Toc386302114"/>
      <w:r w:rsidRPr="00A80D79">
        <w:rPr>
          <w:rFonts w:ascii="Arial" w:hAnsi="Arial" w:cs="Arial"/>
          <w:b/>
          <w:sz w:val="28"/>
          <w:szCs w:val="28"/>
        </w:rPr>
        <w:lastRenderedPageBreak/>
        <w:t xml:space="preserve">2.1.3. </w:t>
      </w:r>
      <w:r>
        <w:rPr>
          <w:rFonts w:ascii="Arial" w:hAnsi="Arial" w:cs="Arial"/>
          <w:b/>
          <w:sz w:val="28"/>
          <w:szCs w:val="28"/>
        </w:rPr>
        <w:t>Reference</w:t>
      </w:r>
      <w:r w:rsidRPr="00A80D79">
        <w:rPr>
          <w:rFonts w:ascii="Arial" w:hAnsi="Arial" w:cs="Arial"/>
          <w:b/>
          <w:sz w:val="28"/>
          <w:szCs w:val="28"/>
        </w:rPr>
        <w:t xml:space="preserve"> (</w:t>
      </w:r>
      <w:r>
        <w:rPr>
          <w:rFonts w:ascii="Arial" w:hAnsi="Arial" w:cs="Arial"/>
          <w:b/>
          <w:sz w:val="28"/>
          <w:szCs w:val="28"/>
        </w:rPr>
        <w:t>Reference</w:t>
      </w:r>
      <w:r w:rsidRPr="00A80D79">
        <w:rPr>
          <w:rFonts w:ascii="Arial" w:hAnsi="Arial" w:cs="Arial"/>
          <w:b/>
          <w:sz w:val="28"/>
          <w:szCs w:val="28"/>
        </w:rPr>
        <w:t>)</w:t>
      </w:r>
      <w:bookmarkEnd w:id="34"/>
    </w:p>
    <w:p w:rsidR="0076184B" w:rsidRDefault="00A80D79" w:rsidP="00111791">
      <w:pPr>
        <w:pStyle w:val="Tekst"/>
      </w:pPr>
      <w:r>
        <w:t>Specifikacija Poglavlje 2 ovog dokumenta je izrađeno prema:</w:t>
      </w:r>
    </w:p>
    <w:p w:rsidR="0076184B" w:rsidRDefault="00A80D79" w:rsidP="00111791">
      <w:pPr>
        <w:pStyle w:val="Tekst"/>
        <w:rPr>
          <w:rFonts w:ascii="Arial" w:hAnsi="Arial" w:cs="Arial"/>
          <w:b/>
          <w:sz w:val="28"/>
          <w:szCs w:val="28"/>
        </w:rPr>
      </w:pPr>
      <w:r>
        <w:tab/>
      </w:r>
      <w:r w:rsidR="00346B28">
        <w:t>IEEE Std 830-1998</w:t>
      </w:r>
    </w:p>
    <w:p w:rsidR="0076184B" w:rsidRDefault="0076184B" w:rsidP="00111791">
      <w:pPr>
        <w:pStyle w:val="Tekst"/>
        <w:rPr>
          <w:rFonts w:ascii="Arial" w:hAnsi="Arial" w:cs="Arial"/>
          <w:b/>
          <w:sz w:val="28"/>
          <w:szCs w:val="28"/>
        </w:rPr>
      </w:pPr>
    </w:p>
    <w:p w:rsidR="00111791" w:rsidRDefault="00111791" w:rsidP="00C96B9B">
      <w:pPr>
        <w:pStyle w:val="Tekst"/>
        <w:ind w:firstLine="360"/>
        <w:outlineLvl w:val="2"/>
        <w:rPr>
          <w:rFonts w:ascii="Arial" w:hAnsi="Arial" w:cs="Arial"/>
          <w:b/>
          <w:sz w:val="28"/>
          <w:szCs w:val="28"/>
        </w:rPr>
      </w:pPr>
      <w:bookmarkStart w:id="35" w:name="_Toc386302115"/>
      <w:r w:rsidRPr="00745F0B">
        <w:rPr>
          <w:rFonts w:ascii="Arial" w:hAnsi="Arial" w:cs="Arial"/>
          <w:b/>
          <w:sz w:val="28"/>
          <w:szCs w:val="28"/>
        </w:rPr>
        <w:t>2.</w:t>
      </w:r>
      <w:r>
        <w:rPr>
          <w:rFonts w:ascii="Arial" w:hAnsi="Arial" w:cs="Arial"/>
          <w:b/>
          <w:sz w:val="28"/>
          <w:szCs w:val="28"/>
        </w:rPr>
        <w:t>1.</w:t>
      </w:r>
      <w:r w:rsidR="00316A97">
        <w:rPr>
          <w:rFonts w:ascii="Arial" w:hAnsi="Arial" w:cs="Arial"/>
          <w:b/>
          <w:sz w:val="28"/>
          <w:szCs w:val="28"/>
        </w:rPr>
        <w:t>4</w:t>
      </w:r>
      <w:r w:rsidRPr="00745F0B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Pregled (Overview)</w:t>
      </w:r>
      <w:bookmarkEnd w:id="35"/>
    </w:p>
    <w:p w:rsidR="00111791" w:rsidRDefault="00111791" w:rsidP="00111791">
      <w:pPr>
        <w:pStyle w:val="Tekst"/>
        <w:rPr>
          <w:rFonts w:ascii="Arial" w:hAnsi="Arial" w:cs="Arial"/>
          <w:b/>
          <w:sz w:val="28"/>
          <w:szCs w:val="28"/>
        </w:rPr>
      </w:pPr>
      <w:r>
        <w:t xml:space="preserve">Specifikacija zahtjeva je organizirana u </w:t>
      </w:r>
      <w:r w:rsidR="00316A97">
        <w:t>tri</w:t>
      </w:r>
      <w:r>
        <w:t xml:space="preserve"> dijela</w:t>
      </w:r>
      <w:r w:rsidR="00316A97">
        <w:t>: uvod,</w:t>
      </w:r>
      <w:r>
        <w:t xml:space="preserve"> ukupni opis</w:t>
      </w:r>
      <w:r w:rsidR="00316A97">
        <w:t xml:space="preserve"> i specifični zahtjevi</w:t>
      </w:r>
      <w:r>
        <w:t>, te je rađena prema IEEE specifikaciji. Neke kategorije iz norme (definicija, akronima) nisu sadržane u ovome dokumentu jer smatramo da za time nema potrebe.</w:t>
      </w:r>
    </w:p>
    <w:p w:rsidR="00111791" w:rsidRDefault="00111791" w:rsidP="00111791">
      <w:pPr>
        <w:pStyle w:val="Tekst"/>
        <w:rPr>
          <w:rFonts w:ascii="Arial" w:hAnsi="Arial" w:cs="Arial"/>
          <w:b/>
          <w:sz w:val="28"/>
          <w:szCs w:val="28"/>
        </w:rPr>
      </w:pPr>
    </w:p>
    <w:p w:rsidR="00111791" w:rsidRDefault="00111791" w:rsidP="00C96B9B">
      <w:pPr>
        <w:pStyle w:val="Tekst"/>
        <w:outlineLvl w:val="1"/>
        <w:rPr>
          <w:rFonts w:ascii="Arial" w:hAnsi="Arial" w:cs="Arial"/>
          <w:b/>
          <w:sz w:val="28"/>
          <w:szCs w:val="28"/>
        </w:rPr>
      </w:pPr>
      <w:bookmarkStart w:id="36" w:name="_Toc386302116"/>
      <w:r>
        <w:rPr>
          <w:rFonts w:ascii="Arial" w:hAnsi="Arial" w:cs="Arial"/>
          <w:b/>
          <w:sz w:val="28"/>
          <w:szCs w:val="28"/>
        </w:rPr>
        <w:t>2.2</w:t>
      </w:r>
      <w:r w:rsidRPr="0011179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Ukupni opis</w:t>
      </w:r>
      <w:bookmarkEnd w:id="36"/>
    </w:p>
    <w:p w:rsidR="00FE3A6C" w:rsidRDefault="00FE3A6C" w:rsidP="00C96B9B">
      <w:pPr>
        <w:pStyle w:val="ListParagraph"/>
        <w:spacing w:line="360" w:lineRule="auto"/>
        <w:ind w:left="0" w:firstLine="708"/>
        <w:outlineLvl w:val="2"/>
        <w:rPr>
          <w:rFonts w:ascii="Arial" w:hAnsi="Arial" w:cs="Arial"/>
          <w:b/>
          <w:sz w:val="28"/>
          <w:szCs w:val="28"/>
        </w:rPr>
      </w:pPr>
      <w:bookmarkStart w:id="37" w:name="_Toc386302117"/>
      <w:r>
        <w:rPr>
          <w:rFonts w:ascii="Arial" w:hAnsi="Arial" w:cs="Arial"/>
          <w:b/>
          <w:sz w:val="28"/>
          <w:szCs w:val="28"/>
        </w:rPr>
        <w:t>2.2</w:t>
      </w:r>
      <w:r w:rsidRPr="00FE3A6C">
        <w:rPr>
          <w:rFonts w:ascii="Arial" w:hAnsi="Arial" w:cs="Arial"/>
          <w:b/>
          <w:sz w:val="28"/>
          <w:szCs w:val="28"/>
        </w:rPr>
        <w:t xml:space="preserve">.1. </w:t>
      </w:r>
      <w:r>
        <w:rPr>
          <w:rFonts w:ascii="Arial" w:hAnsi="Arial" w:cs="Arial"/>
          <w:b/>
          <w:sz w:val="28"/>
          <w:szCs w:val="28"/>
        </w:rPr>
        <w:t>Perspektiva proizvoda</w:t>
      </w:r>
      <w:r w:rsidRPr="00FE3A6C">
        <w:rPr>
          <w:rFonts w:ascii="Arial" w:hAnsi="Arial" w:cs="Arial"/>
          <w:b/>
          <w:sz w:val="28"/>
          <w:szCs w:val="28"/>
        </w:rPr>
        <w:t xml:space="preserve"> (P</w:t>
      </w:r>
      <w:r>
        <w:rPr>
          <w:rFonts w:ascii="Arial" w:hAnsi="Arial" w:cs="Arial"/>
          <w:b/>
          <w:sz w:val="28"/>
          <w:szCs w:val="28"/>
        </w:rPr>
        <w:t>roduct perspective</w:t>
      </w:r>
      <w:r w:rsidRPr="00FE3A6C">
        <w:rPr>
          <w:rFonts w:ascii="Arial" w:hAnsi="Arial" w:cs="Arial"/>
          <w:b/>
          <w:sz w:val="28"/>
          <w:szCs w:val="28"/>
        </w:rPr>
        <w:t>)</w:t>
      </w:r>
      <w:bookmarkEnd w:id="37"/>
    </w:p>
    <w:p w:rsidR="00FE3A6C" w:rsidRDefault="00FE3A6C" w:rsidP="00C96B9B">
      <w:pPr>
        <w:pStyle w:val="ListParagraph"/>
        <w:spacing w:line="360" w:lineRule="auto"/>
        <w:ind w:left="0"/>
        <w:jc w:val="both"/>
      </w:pPr>
      <w:r>
        <w:t>Naša aplikacija je orijentirana prema korisniku tj</w:t>
      </w:r>
      <w:r w:rsidR="00C96B9B">
        <w:t>.</w:t>
      </w:r>
      <w:r>
        <w:t xml:space="preserve"> osobi koja radi u knjižnici. Pretpostavljavamo da će se aplikacija izvoditi na računalu na kojem se nalazi Microsoft Windows operacijski sustav</w:t>
      </w:r>
      <w:r w:rsidR="00710128">
        <w:t>. Aplikacija nema posebnih zahtjeva od sučelja poput formata ekrana ili posebnih programabilnih tipki.</w:t>
      </w:r>
    </w:p>
    <w:p w:rsidR="00710128" w:rsidRDefault="00710128" w:rsidP="00C96B9B">
      <w:pPr>
        <w:pStyle w:val="ListParagraph"/>
        <w:spacing w:line="360" w:lineRule="auto"/>
        <w:ind w:left="0"/>
        <w:jc w:val="both"/>
      </w:pPr>
      <w:r>
        <w:t xml:space="preserve">Što se tiče </w:t>
      </w:r>
      <w:r w:rsidR="00C96B9B">
        <w:t>hardverskih</w:t>
      </w:r>
      <w:r>
        <w:t xml:space="preserve"> zahtjeva ni tu ne bi trebalo biti prevelikih problema jer aplikacija nije toliko zahtjevna. Preporučena minimalna konfiguracija je:</w:t>
      </w:r>
    </w:p>
    <w:p w:rsidR="00710128" w:rsidRPr="00710128" w:rsidRDefault="00710128" w:rsidP="00710128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t>Procesor: 1 GHz</w:t>
      </w:r>
    </w:p>
    <w:p w:rsidR="00710128" w:rsidRPr="00710128" w:rsidRDefault="00710128" w:rsidP="00710128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t>Ram: 1GB</w:t>
      </w:r>
    </w:p>
    <w:p w:rsidR="00710128" w:rsidRPr="00710128" w:rsidRDefault="00710128" w:rsidP="00710128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t>Tvrdi disk: 20 GB slobodnog prostora</w:t>
      </w:r>
    </w:p>
    <w:p w:rsidR="00710128" w:rsidRDefault="00710128" w:rsidP="00710128">
      <w:pPr>
        <w:pStyle w:val="ListParagraph"/>
        <w:spacing w:line="360" w:lineRule="auto"/>
        <w:ind w:left="0"/>
      </w:pPr>
      <w:r>
        <w:t>Naravno ovo su minimalni tehnički zahtjevi i bilo bi dobro da računalo bude ipak jače od navedenih zahtjeva.</w:t>
      </w:r>
    </w:p>
    <w:p w:rsidR="00A80D79" w:rsidRDefault="00A80D79" w:rsidP="00710128">
      <w:pPr>
        <w:pStyle w:val="ListParagraph"/>
        <w:spacing w:line="360" w:lineRule="auto"/>
        <w:ind w:left="0"/>
      </w:pPr>
    </w:p>
    <w:p w:rsidR="00710128" w:rsidRDefault="00710128" w:rsidP="00C96B9B">
      <w:pPr>
        <w:pStyle w:val="ListParagraph"/>
        <w:spacing w:line="360" w:lineRule="auto"/>
        <w:ind w:left="0" w:firstLine="708"/>
        <w:outlineLvl w:val="2"/>
        <w:rPr>
          <w:rFonts w:ascii="Arial" w:hAnsi="Arial" w:cs="Arial"/>
          <w:b/>
          <w:sz w:val="28"/>
          <w:szCs w:val="28"/>
        </w:rPr>
      </w:pPr>
      <w:bookmarkStart w:id="38" w:name="_Toc386302118"/>
      <w:r>
        <w:rPr>
          <w:rFonts w:ascii="Arial" w:hAnsi="Arial" w:cs="Arial"/>
          <w:b/>
          <w:sz w:val="28"/>
          <w:szCs w:val="28"/>
        </w:rPr>
        <w:t>2.2</w:t>
      </w:r>
      <w:r w:rsidRPr="00FE3A6C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>2</w:t>
      </w:r>
      <w:r w:rsidRPr="00FE3A6C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Funkcija proizvoda</w:t>
      </w:r>
      <w:r w:rsidRPr="00FE3A6C">
        <w:rPr>
          <w:rFonts w:ascii="Arial" w:hAnsi="Arial" w:cs="Arial"/>
          <w:b/>
          <w:sz w:val="28"/>
          <w:szCs w:val="28"/>
        </w:rPr>
        <w:t xml:space="preserve"> (P</w:t>
      </w:r>
      <w:r>
        <w:rPr>
          <w:rFonts w:ascii="Arial" w:hAnsi="Arial" w:cs="Arial"/>
          <w:b/>
          <w:sz w:val="28"/>
          <w:szCs w:val="28"/>
        </w:rPr>
        <w:t>roduct functions)</w:t>
      </w:r>
      <w:bookmarkEnd w:id="38"/>
    </w:p>
    <w:p w:rsidR="00710128" w:rsidRDefault="00710128" w:rsidP="00710128">
      <w:pPr>
        <w:pStyle w:val="ListParagraph"/>
        <w:ind w:left="0"/>
      </w:pPr>
      <w:r w:rsidRPr="00AA5C03">
        <w:t>Funkcionalnosti koje ćemo implementirati u aplikaciji:</w:t>
      </w:r>
    </w:p>
    <w:p w:rsidR="004B21A8" w:rsidRPr="00AA5C03" w:rsidRDefault="004B21A8" w:rsidP="00710128">
      <w:pPr>
        <w:pStyle w:val="ListParagraph"/>
        <w:ind w:left="0"/>
      </w:pPr>
    </w:p>
    <w:p w:rsidR="004B21A8" w:rsidRPr="004B21A8" w:rsidRDefault="004B21A8" w:rsidP="00710128">
      <w:pPr>
        <w:pStyle w:val="ListParagraph"/>
        <w:numPr>
          <w:ilvl w:val="0"/>
          <w:numId w:val="26"/>
        </w:numPr>
        <w:spacing w:line="360" w:lineRule="auto"/>
      </w:pPr>
      <w:r w:rsidRPr="004B21A8">
        <w:t>Prija</w:t>
      </w:r>
      <w:r>
        <w:t>va u sustav</w:t>
      </w:r>
    </w:p>
    <w:p w:rsidR="00710128" w:rsidRPr="00AA5C03" w:rsidRDefault="00710128" w:rsidP="00710128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r w:rsidRPr="00AA5C03">
        <w:t>Evidencija posuđivanja i vraćanja filmova</w:t>
      </w:r>
    </w:p>
    <w:p w:rsidR="00710128" w:rsidRPr="00AA5C03" w:rsidRDefault="00710128" w:rsidP="00710128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r w:rsidRPr="00AA5C03">
        <w:t>Evidencija članova</w:t>
      </w:r>
    </w:p>
    <w:p w:rsidR="00710128" w:rsidRPr="00AA5C03" w:rsidRDefault="00710128" w:rsidP="00710128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r w:rsidRPr="00AA5C03">
        <w:t>Dodavanje, brisanje i ažuriranje informacija o članovima</w:t>
      </w:r>
    </w:p>
    <w:p w:rsidR="00710128" w:rsidRPr="004B21A8" w:rsidRDefault="00710128" w:rsidP="00710128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r w:rsidRPr="00AA5C03">
        <w:lastRenderedPageBreak/>
        <w:t>Dodavanje i brisanje filmova</w:t>
      </w:r>
    </w:p>
    <w:p w:rsidR="004B21A8" w:rsidRPr="00AA5C03" w:rsidRDefault="004B21A8" w:rsidP="00710128">
      <w:pPr>
        <w:pStyle w:val="ListParagraph"/>
        <w:numPr>
          <w:ilvl w:val="0"/>
          <w:numId w:val="26"/>
        </w:numPr>
        <w:spacing w:line="360" w:lineRule="auto"/>
        <w:rPr>
          <w:b/>
        </w:rPr>
      </w:pPr>
      <w:r>
        <w:t>Dodavanje i brisanje žanrova, glumaca, redatelja, distributera</w:t>
      </w:r>
    </w:p>
    <w:p w:rsidR="00710128" w:rsidRDefault="00710128" w:rsidP="004B21A8">
      <w:pPr>
        <w:pStyle w:val="ListParagraph"/>
        <w:numPr>
          <w:ilvl w:val="0"/>
          <w:numId w:val="26"/>
        </w:numPr>
        <w:spacing w:line="360" w:lineRule="auto"/>
      </w:pPr>
      <w:r w:rsidRPr="00AA5C03">
        <w:t>Provjera članarine</w:t>
      </w:r>
    </w:p>
    <w:p w:rsidR="004C6A6A" w:rsidRPr="00AA5C03" w:rsidRDefault="004C6A6A" w:rsidP="00710128">
      <w:pPr>
        <w:pStyle w:val="ListParagraph"/>
        <w:spacing w:line="360" w:lineRule="auto"/>
        <w:ind w:left="0"/>
      </w:pPr>
    </w:p>
    <w:p w:rsidR="0076184B" w:rsidRDefault="0076184B" w:rsidP="004C6A6A">
      <w:pPr>
        <w:pStyle w:val="ListParagraph"/>
        <w:spacing w:line="360" w:lineRule="auto"/>
        <w:ind w:left="0"/>
        <w:rPr>
          <w:rFonts w:ascii="Arial" w:hAnsi="Arial" w:cs="Arial"/>
          <w:b/>
          <w:sz w:val="28"/>
          <w:szCs w:val="28"/>
        </w:rPr>
      </w:pPr>
    </w:p>
    <w:p w:rsidR="004C6A6A" w:rsidRDefault="004C6A6A" w:rsidP="00C96B9B">
      <w:pPr>
        <w:pStyle w:val="ListParagraph"/>
        <w:spacing w:line="360" w:lineRule="auto"/>
        <w:ind w:left="0" w:firstLine="708"/>
        <w:outlineLvl w:val="2"/>
        <w:rPr>
          <w:rFonts w:ascii="Arial" w:hAnsi="Arial" w:cs="Arial"/>
          <w:b/>
          <w:sz w:val="28"/>
          <w:szCs w:val="28"/>
        </w:rPr>
      </w:pPr>
      <w:bookmarkStart w:id="39" w:name="_Toc386302119"/>
      <w:r>
        <w:rPr>
          <w:rFonts w:ascii="Arial" w:hAnsi="Arial" w:cs="Arial"/>
          <w:b/>
          <w:sz w:val="28"/>
          <w:szCs w:val="28"/>
        </w:rPr>
        <w:t>2.2</w:t>
      </w:r>
      <w:r w:rsidRPr="00FE3A6C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>3</w:t>
      </w:r>
      <w:r w:rsidRPr="00FE3A6C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Karakteristike korisnika</w:t>
      </w:r>
      <w:r w:rsidRPr="00FE3A6C">
        <w:rPr>
          <w:rFonts w:ascii="Arial" w:hAnsi="Arial" w:cs="Arial"/>
          <w:b/>
          <w:sz w:val="28"/>
          <w:szCs w:val="28"/>
        </w:rPr>
        <w:t xml:space="preserve"> (</w:t>
      </w:r>
      <w:r w:rsidRPr="004C6A6A">
        <w:rPr>
          <w:rFonts w:ascii="Arial" w:hAnsi="Arial" w:cs="Arial"/>
          <w:b/>
          <w:sz w:val="28"/>
          <w:szCs w:val="28"/>
        </w:rPr>
        <w:t>User characteristics</w:t>
      </w:r>
      <w:r>
        <w:rPr>
          <w:rFonts w:ascii="Arial" w:hAnsi="Arial" w:cs="Arial"/>
          <w:b/>
          <w:sz w:val="28"/>
          <w:szCs w:val="28"/>
        </w:rPr>
        <w:t>)</w:t>
      </w:r>
      <w:bookmarkEnd w:id="39"/>
    </w:p>
    <w:p w:rsidR="004C6A6A" w:rsidRDefault="004C6A6A" w:rsidP="00C96B9B">
      <w:pPr>
        <w:pStyle w:val="ListParagraph"/>
        <w:spacing w:line="360" w:lineRule="auto"/>
        <w:ind w:left="0"/>
      </w:pPr>
      <w:r>
        <w:t xml:space="preserve">Krajnji korisnik mora imati osnovna znanja iz informatike, ali ne treba znati način na koji je sama aplikacija implementirana jer mu to nije potrebno za svakodnevni rad s </w:t>
      </w:r>
      <w:r w:rsidR="00C96B9B">
        <w:t>aplikacijom</w:t>
      </w:r>
      <w:r>
        <w:t>.</w:t>
      </w:r>
    </w:p>
    <w:p w:rsidR="004C6A6A" w:rsidRDefault="004C6A6A" w:rsidP="00C96B9B">
      <w:pPr>
        <w:pStyle w:val="ListParagraph"/>
        <w:spacing w:line="360" w:lineRule="auto"/>
        <w:ind w:left="0"/>
        <w:jc w:val="both"/>
        <w:rPr>
          <w:rFonts w:ascii="Arial" w:hAnsi="Arial" w:cs="Arial"/>
          <w:b/>
          <w:sz w:val="28"/>
          <w:szCs w:val="28"/>
        </w:rPr>
      </w:pPr>
      <w:r>
        <w:t>Smatramo da će svakodnevni rad sa samom aplikacijom biti vrlo jednostavan i da krajnjem korisniku neće trebati puno vremena da se privikne na aplikaciju.</w:t>
      </w:r>
    </w:p>
    <w:p w:rsidR="00710128" w:rsidRDefault="00710128" w:rsidP="00710128">
      <w:pPr>
        <w:pStyle w:val="ListParagraph"/>
        <w:spacing w:line="360" w:lineRule="auto"/>
        <w:ind w:left="0"/>
      </w:pPr>
    </w:p>
    <w:p w:rsidR="004C6A6A" w:rsidRDefault="004C6A6A" w:rsidP="00C96B9B">
      <w:pPr>
        <w:pStyle w:val="ListParagraph"/>
        <w:spacing w:line="360" w:lineRule="auto"/>
        <w:ind w:left="0" w:firstLine="708"/>
        <w:outlineLvl w:val="2"/>
        <w:rPr>
          <w:rFonts w:ascii="Arial" w:hAnsi="Arial" w:cs="Arial"/>
          <w:b/>
          <w:sz w:val="28"/>
          <w:szCs w:val="28"/>
        </w:rPr>
      </w:pPr>
      <w:bookmarkStart w:id="40" w:name="_Toc386302120"/>
      <w:r>
        <w:rPr>
          <w:rFonts w:ascii="Arial" w:hAnsi="Arial" w:cs="Arial"/>
          <w:b/>
          <w:sz w:val="28"/>
          <w:szCs w:val="28"/>
        </w:rPr>
        <w:t>2.2</w:t>
      </w:r>
      <w:r w:rsidRPr="00FE3A6C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>4</w:t>
      </w:r>
      <w:r w:rsidRPr="00FE3A6C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Prepreke (</w:t>
      </w:r>
      <w:r w:rsidRPr="004C6A6A">
        <w:rPr>
          <w:rFonts w:ascii="Arial" w:hAnsi="Arial" w:cs="Arial"/>
          <w:b/>
          <w:sz w:val="28"/>
          <w:szCs w:val="28"/>
        </w:rPr>
        <w:t>Constraints</w:t>
      </w:r>
      <w:r>
        <w:rPr>
          <w:rFonts w:ascii="Arial" w:hAnsi="Arial" w:cs="Arial"/>
          <w:b/>
          <w:sz w:val="28"/>
          <w:szCs w:val="28"/>
        </w:rPr>
        <w:t>)</w:t>
      </w:r>
      <w:bookmarkEnd w:id="40"/>
    </w:p>
    <w:p w:rsidR="004C6A6A" w:rsidRDefault="004C6A6A" w:rsidP="00C96B9B">
      <w:pPr>
        <w:pStyle w:val="ListParagraph"/>
        <w:spacing w:line="360" w:lineRule="auto"/>
        <w:ind w:left="0"/>
        <w:jc w:val="both"/>
      </w:pPr>
      <w:r>
        <w:t xml:space="preserve">Neke od prepreka bi mogle biti ako je računalo slabije od gore navedenih zahtjeva. Isto tako veliki problem bi bio ukoliko osoba koja radi u videoteci ne poznaje rad na računalu. </w:t>
      </w:r>
    </w:p>
    <w:p w:rsidR="004C6A6A" w:rsidRDefault="004C6A6A" w:rsidP="00710128">
      <w:pPr>
        <w:pStyle w:val="ListParagraph"/>
        <w:spacing w:line="360" w:lineRule="auto"/>
        <w:ind w:left="0"/>
      </w:pPr>
    </w:p>
    <w:p w:rsidR="0076184B" w:rsidRDefault="0076184B" w:rsidP="00C96B9B">
      <w:pPr>
        <w:pStyle w:val="Tekst"/>
        <w:outlineLvl w:val="2"/>
        <w:rPr>
          <w:rFonts w:ascii="Arial" w:hAnsi="Arial" w:cs="Arial"/>
          <w:b/>
          <w:sz w:val="28"/>
          <w:szCs w:val="28"/>
        </w:rPr>
      </w:pPr>
      <w:bookmarkStart w:id="41" w:name="_Toc386302121"/>
      <w:r>
        <w:rPr>
          <w:rFonts w:ascii="Arial" w:hAnsi="Arial" w:cs="Arial"/>
          <w:b/>
          <w:sz w:val="28"/>
          <w:szCs w:val="28"/>
        </w:rPr>
        <w:t>2.3</w:t>
      </w:r>
      <w:r w:rsidRPr="0011179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Specifični zahtjevi (</w:t>
      </w:r>
      <w:r w:rsidRPr="0076184B">
        <w:rPr>
          <w:rFonts w:ascii="Arial" w:hAnsi="Arial" w:cs="Arial"/>
          <w:b/>
          <w:sz w:val="28"/>
          <w:szCs w:val="28"/>
        </w:rPr>
        <w:t>Speciﬁc requirements</w:t>
      </w:r>
      <w:r>
        <w:rPr>
          <w:rFonts w:ascii="Arial" w:hAnsi="Arial" w:cs="Arial"/>
          <w:b/>
          <w:sz w:val="28"/>
          <w:szCs w:val="28"/>
        </w:rPr>
        <w:t>)</w:t>
      </w:r>
      <w:bookmarkEnd w:id="41"/>
    </w:p>
    <w:p w:rsidR="0076184B" w:rsidRDefault="0076184B" w:rsidP="0076184B">
      <w:pPr>
        <w:pStyle w:val="ListParagraph"/>
        <w:spacing w:line="360" w:lineRule="auto"/>
        <w:ind w:left="0"/>
      </w:pPr>
      <w:r>
        <w:t>Od krajnjeg korisnika se očekuje poznavanje rada na računalu.</w:t>
      </w:r>
    </w:p>
    <w:p w:rsidR="0076184B" w:rsidRDefault="0076184B" w:rsidP="0076184B">
      <w:pPr>
        <w:pStyle w:val="ListParagraph"/>
        <w:spacing w:line="360" w:lineRule="auto"/>
        <w:ind w:left="0"/>
      </w:pPr>
      <w:r>
        <w:t>Preporučena minimalna konfiguracija je:</w:t>
      </w:r>
    </w:p>
    <w:p w:rsidR="0076184B" w:rsidRPr="0076184B" w:rsidRDefault="0076184B" w:rsidP="0076184B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t>Procesor: 1 GHz</w:t>
      </w:r>
    </w:p>
    <w:p w:rsidR="0076184B" w:rsidRPr="0076184B" w:rsidRDefault="0076184B" w:rsidP="0076184B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t>Ram: 1GB</w:t>
      </w:r>
    </w:p>
    <w:p w:rsidR="0076184B" w:rsidRPr="0076184B" w:rsidRDefault="0076184B" w:rsidP="0076184B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t>Tvrdi disk: 20 GB slobodnog prostora</w:t>
      </w:r>
    </w:p>
    <w:p w:rsidR="0076184B" w:rsidRPr="00710128" w:rsidRDefault="0076184B" w:rsidP="0076184B">
      <w:pPr>
        <w:pStyle w:val="ListParagraph"/>
        <w:spacing w:line="360" w:lineRule="auto"/>
        <w:ind w:left="2133"/>
        <w:rPr>
          <w:rFonts w:ascii="Arial" w:hAnsi="Arial" w:cs="Arial"/>
          <w:b/>
          <w:sz w:val="28"/>
          <w:szCs w:val="28"/>
        </w:rPr>
      </w:pPr>
    </w:p>
    <w:p w:rsidR="004C6A6A" w:rsidRDefault="004C6A6A" w:rsidP="00710128">
      <w:pPr>
        <w:pStyle w:val="ListParagraph"/>
        <w:spacing w:line="360" w:lineRule="auto"/>
        <w:ind w:left="0"/>
      </w:pPr>
    </w:p>
    <w:p w:rsidR="00710128" w:rsidRPr="00FE3A6C" w:rsidRDefault="00710128" w:rsidP="00710128">
      <w:pPr>
        <w:pStyle w:val="ListParagraph"/>
        <w:spacing w:line="360" w:lineRule="auto"/>
        <w:ind w:left="0"/>
        <w:rPr>
          <w:rFonts w:ascii="Arial" w:hAnsi="Arial" w:cs="Arial"/>
          <w:b/>
          <w:sz w:val="28"/>
          <w:szCs w:val="28"/>
        </w:rPr>
      </w:pPr>
    </w:p>
    <w:p w:rsidR="00B03D65" w:rsidRPr="00D214B2" w:rsidRDefault="00B03D65" w:rsidP="00B03D65">
      <w:pPr>
        <w:pStyle w:val="ListParagraph"/>
        <w:spacing w:line="360" w:lineRule="auto"/>
        <w:rPr>
          <w:szCs w:val="24"/>
        </w:rPr>
      </w:pPr>
    </w:p>
    <w:p w:rsidR="005A0DA6" w:rsidRDefault="005A0DA6" w:rsidP="005A0DA6">
      <w:pPr>
        <w:pStyle w:val="Naslov2razine"/>
      </w:pPr>
    </w:p>
    <w:p w:rsidR="005A0DA6" w:rsidRDefault="005A0DA6" w:rsidP="005A0DA6">
      <w:pPr>
        <w:pStyle w:val="Tekst"/>
      </w:pPr>
    </w:p>
    <w:p w:rsidR="0021129E" w:rsidRDefault="0021129E" w:rsidP="005A0DA6">
      <w:pPr>
        <w:pStyle w:val="Tekst"/>
      </w:pPr>
    </w:p>
    <w:p w:rsidR="00B27E38" w:rsidRDefault="00B27E38" w:rsidP="005A0DA6">
      <w:pPr>
        <w:pStyle w:val="Tekst"/>
      </w:pPr>
    </w:p>
    <w:p w:rsidR="00C96B9B" w:rsidRPr="00C96B9B" w:rsidRDefault="00C96B9B" w:rsidP="00C96B9B">
      <w:pPr>
        <w:pStyle w:val="Heading1"/>
        <w:rPr>
          <w:rFonts w:ascii="Arial" w:hAnsi="Arial" w:cs="Arial"/>
          <w:noProof/>
        </w:rPr>
      </w:pPr>
      <w:bookmarkStart w:id="42" w:name="_Toc386302122"/>
      <w:r w:rsidRPr="00C96B9B">
        <w:rPr>
          <w:rFonts w:ascii="Arial" w:hAnsi="Arial" w:cs="Arial"/>
          <w:noProof/>
        </w:rPr>
        <w:lastRenderedPageBreak/>
        <w:t>3. Metode izrade projekta</w:t>
      </w:r>
      <w:bookmarkEnd w:id="42"/>
    </w:p>
    <w:p w:rsidR="00C96B9B" w:rsidRDefault="00C96B9B" w:rsidP="00C96B9B">
      <w:pPr>
        <w:jc w:val="center"/>
        <w:rPr>
          <w:noProof/>
        </w:rPr>
      </w:pPr>
    </w:p>
    <w:p w:rsidR="00AA5C03" w:rsidRDefault="00AA5C03" w:rsidP="00C96B9B">
      <w:pPr>
        <w:spacing w:line="360" w:lineRule="auto"/>
        <w:jc w:val="both"/>
        <w:rPr>
          <w:noProof/>
        </w:rPr>
      </w:pPr>
    </w:p>
    <w:p w:rsidR="00C96B9B" w:rsidRDefault="00C96B9B" w:rsidP="00432471">
      <w:pPr>
        <w:spacing w:line="360" w:lineRule="auto"/>
        <w:jc w:val="both"/>
        <w:rPr>
          <w:noProof/>
        </w:rPr>
      </w:pPr>
      <w:r>
        <w:rPr>
          <w:noProof/>
        </w:rPr>
        <w:t>Model koji smo odabrali za izradu aplikacije je potpuno inkrementalni (evolutivni) model. Smatramo da je to model koji najviše odgovara našem projektu.</w:t>
      </w:r>
      <w:r w:rsidR="00432471">
        <w:rPr>
          <w:noProof/>
        </w:rPr>
        <w:t xml:space="preserve"> Prva faza obuhvaća  izradu dokumentacije (projektne i tehničke). Druga faza obuhvaća izradu aplikacije te korisničku dokumentaciju.</w:t>
      </w:r>
      <w:r>
        <w:rPr>
          <w:noProof/>
        </w:rPr>
        <w:t xml:space="preserve"> Grafički prikaz faza se nalazi na sljedećoj slici:</w:t>
      </w:r>
    </w:p>
    <w:p w:rsidR="00AA5C03" w:rsidRDefault="00AA5C03" w:rsidP="00C96B9B">
      <w:pPr>
        <w:spacing w:line="360" w:lineRule="auto"/>
        <w:rPr>
          <w:noProof/>
        </w:rPr>
      </w:pPr>
    </w:p>
    <w:p w:rsidR="00C96B9B" w:rsidRDefault="00B27E38" w:rsidP="00C96B9B">
      <w:pPr>
        <w:keepNext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50.75pt;height:312.75pt;visibility:visible;mso-wrap-style:square">
            <v:imagedata r:id="rId10" o:title=""/>
          </v:shape>
        </w:pict>
      </w:r>
    </w:p>
    <w:p w:rsidR="00C96B9B" w:rsidRDefault="00C96B9B" w:rsidP="00C96B9B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Evolutivni model</w:t>
      </w:r>
    </w:p>
    <w:p w:rsidR="00C96B9B" w:rsidRDefault="00C96B9B" w:rsidP="00C96B9B">
      <w:pPr>
        <w:jc w:val="right"/>
      </w:pPr>
    </w:p>
    <w:p w:rsidR="00C96B9B" w:rsidRPr="00C96B9B" w:rsidRDefault="00C96B9B" w:rsidP="00B15508">
      <w:pPr>
        <w:jc w:val="center"/>
        <w:rPr>
          <w:rFonts w:ascii="Arial" w:hAnsi="Arial" w:cs="Arial"/>
          <w:b/>
          <w:sz w:val="28"/>
        </w:rPr>
      </w:pPr>
      <w:r>
        <w:br w:type="page"/>
      </w:r>
      <w:r w:rsidRPr="00C96B9B">
        <w:rPr>
          <w:rFonts w:ascii="Arial" w:hAnsi="Arial" w:cs="Arial"/>
          <w:b/>
          <w:sz w:val="28"/>
        </w:rPr>
        <w:lastRenderedPageBreak/>
        <w:t xml:space="preserve">4. </w:t>
      </w:r>
      <w:r w:rsidR="001D4D16">
        <w:rPr>
          <w:rFonts w:ascii="Arial" w:hAnsi="Arial" w:cs="Arial"/>
          <w:b/>
          <w:sz w:val="28"/>
        </w:rPr>
        <w:t>Projektni plan</w:t>
      </w:r>
      <w:bookmarkStart w:id="43" w:name="_GoBack"/>
      <w:bookmarkEnd w:id="43"/>
    </w:p>
    <w:p w:rsidR="00C96B9B" w:rsidRDefault="00C96B9B" w:rsidP="00C96B9B">
      <w:pPr>
        <w:jc w:val="center"/>
      </w:pPr>
    </w:p>
    <w:p w:rsidR="00C96B9B" w:rsidRDefault="00C96B9B" w:rsidP="00C96B9B">
      <w:pPr>
        <w:spacing w:line="360" w:lineRule="auto"/>
        <w:jc w:val="both"/>
      </w:pPr>
      <w:r>
        <w:t xml:space="preserve">Izrada plana u Microsoft Projectu se odnosi na slijedni prikaz naših aktivnosti i radnji te resursa kojeg smo koristili. Vremenski se prikazuje koji proces je koliko trajao i koji član tima je bio zadužen za neki dio projekta. Prvo ćemo prikazati tablicu zadataka svakog korisnika i u toj tablici može se vidjeti koliko je tko radio koji dio projekta do sada i koliko bi još trebalo raditi da projekt bude u potpunosti ostvaren. </w:t>
      </w:r>
    </w:p>
    <w:p w:rsidR="00C96B9B" w:rsidRDefault="00C96B9B" w:rsidP="00C96B9B">
      <w:pPr>
        <w:spacing w:line="360" w:lineRule="auto"/>
      </w:pPr>
    </w:p>
    <w:p w:rsidR="00B15508" w:rsidRDefault="00B15508" w:rsidP="00B15508">
      <w:pPr>
        <w:pStyle w:val="Heading2"/>
        <w:jc w:val="left"/>
      </w:pPr>
      <w:bookmarkStart w:id="44" w:name="_Toc386302123"/>
      <w:r>
        <w:t>4.1. Uloge</w:t>
      </w:r>
      <w:r w:rsidR="00787259">
        <w:t xml:space="preserve"> i satnica</w:t>
      </w:r>
      <w:r>
        <w:t xml:space="preserve"> članova tima</w:t>
      </w:r>
      <w:bookmarkEnd w:id="44"/>
      <w:r>
        <w:t xml:space="preserve"> </w:t>
      </w:r>
    </w:p>
    <w:p w:rsidR="00B120C0" w:rsidRPr="00B120C0" w:rsidRDefault="00B120C0" w:rsidP="00B120C0"/>
    <w:p w:rsidR="00B15508" w:rsidRDefault="00B15508" w:rsidP="00B15508">
      <w:r>
        <w:t>U sljedećoj tablici možemo vidjeti raspodjelu uloga u timu:</w:t>
      </w:r>
    </w:p>
    <w:p w:rsidR="00B15508" w:rsidRDefault="00B15508" w:rsidP="00B15508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15508" w:rsidTr="00407E5B">
        <w:tc>
          <w:tcPr>
            <w:tcW w:w="4508" w:type="dxa"/>
            <w:tcBorders>
              <w:bottom w:val="single" w:sz="12" w:space="0" w:color="A8D08D"/>
            </w:tcBorders>
            <w:shd w:val="clear" w:color="auto" w:fill="auto"/>
          </w:tcPr>
          <w:p w:rsidR="00B15508" w:rsidRPr="00AA5C03" w:rsidRDefault="00B15508" w:rsidP="00407E5B">
            <w:pPr>
              <w:rPr>
                <w:rFonts w:eastAsia="Calibri"/>
                <w:b/>
                <w:bCs/>
                <w:szCs w:val="22"/>
                <w:lang w:eastAsia="en-US"/>
              </w:rPr>
            </w:pPr>
            <w:r w:rsidRPr="00AA5C03">
              <w:rPr>
                <w:rFonts w:eastAsia="Calibri"/>
                <w:b/>
                <w:bCs/>
                <w:szCs w:val="22"/>
                <w:lang w:eastAsia="en-US"/>
              </w:rPr>
              <w:t>Ime člana</w:t>
            </w:r>
          </w:p>
        </w:tc>
        <w:tc>
          <w:tcPr>
            <w:tcW w:w="4508" w:type="dxa"/>
            <w:tcBorders>
              <w:bottom w:val="single" w:sz="12" w:space="0" w:color="A8D08D"/>
            </w:tcBorders>
            <w:shd w:val="clear" w:color="auto" w:fill="auto"/>
          </w:tcPr>
          <w:p w:rsidR="00B15508" w:rsidRPr="00AA5C03" w:rsidRDefault="00B15508" w:rsidP="00407E5B">
            <w:pPr>
              <w:rPr>
                <w:rFonts w:eastAsia="Calibri"/>
                <w:b/>
                <w:bCs/>
                <w:szCs w:val="22"/>
                <w:lang w:eastAsia="en-US"/>
              </w:rPr>
            </w:pPr>
            <w:r w:rsidRPr="00AA5C03">
              <w:rPr>
                <w:rFonts w:eastAsia="Calibri"/>
                <w:b/>
                <w:bCs/>
                <w:szCs w:val="22"/>
                <w:lang w:eastAsia="en-US"/>
              </w:rPr>
              <w:t>Uloga</w:t>
            </w:r>
          </w:p>
        </w:tc>
      </w:tr>
      <w:tr w:rsidR="00B15508" w:rsidTr="00407E5B">
        <w:tc>
          <w:tcPr>
            <w:tcW w:w="4508" w:type="dxa"/>
            <w:shd w:val="clear" w:color="auto" w:fill="auto"/>
          </w:tcPr>
          <w:p w:rsidR="00B15508" w:rsidRPr="00AA5C03" w:rsidRDefault="00B15508" w:rsidP="00407E5B">
            <w:pPr>
              <w:rPr>
                <w:rFonts w:eastAsia="Calibri"/>
                <w:b/>
                <w:bCs/>
                <w:szCs w:val="22"/>
                <w:lang w:eastAsia="en-US"/>
              </w:rPr>
            </w:pPr>
            <w:r w:rsidRPr="00AA5C03">
              <w:rPr>
                <w:rFonts w:eastAsia="Calibri"/>
                <w:b/>
                <w:bCs/>
                <w:szCs w:val="22"/>
                <w:lang w:eastAsia="en-US"/>
              </w:rPr>
              <w:t>Filip Sabalić</w:t>
            </w:r>
          </w:p>
        </w:tc>
        <w:tc>
          <w:tcPr>
            <w:tcW w:w="4508" w:type="dxa"/>
            <w:shd w:val="clear" w:color="auto" w:fill="auto"/>
          </w:tcPr>
          <w:p w:rsidR="00B15508" w:rsidRPr="00AA5C03" w:rsidRDefault="00B15508" w:rsidP="00407E5B">
            <w:pPr>
              <w:rPr>
                <w:rFonts w:eastAsia="Calibri"/>
                <w:szCs w:val="22"/>
                <w:lang w:eastAsia="en-US"/>
              </w:rPr>
            </w:pPr>
            <w:r w:rsidRPr="00AA5C03">
              <w:rPr>
                <w:rFonts w:eastAsia="Calibri"/>
                <w:szCs w:val="22"/>
                <w:lang w:eastAsia="en-US"/>
              </w:rPr>
              <w:t>Vođa projekta, baza podataka, razvoj i testiranje aplikacije</w:t>
            </w:r>
          </w:p>
        </w:tc>
      </w:tr>
      <w:tr w:rsidR="00B15508" w:rsidTr="00407E5B">
        <w:tc>
          <w:tcPr>
            <w:tcW w:w="4508" w:type="dxa"/>
            <w:shd w:val="clear" w:color="auto" w:fill="auto"/>
          </w:tcPr>
          <w:p w:rsidR="00B15508" w:rsidRPr="00AA5C03" w:rsidRDefault="00B15508" w:rsidP="00407E5B">
            <w:pPr>
              <w:rPr>
                <w:rFonts w:eastAsia="Calibri"/>
                <w:b/>
                <w:bCs/>
                <w:szCs w:val="22"/>
                <w:lang w:eastAsia="en-US"/>
              </w:rPr>
            </w:pPr>
            <w:r w:rsidRPr="00AA5C03">
              <w:rPr>
                <w:rFonts w:eastAsia="Calibri"/>
                <w:b/>
                <w:bCs/>
                <w:szCs w:val="22"/>
                <w:lang w:eastAsia="en-US"/>
              </w:rPr>
              <w:t>Ivan Repušić</w:t>
            </w:r>
          </w:p>
        </w:tc>
        <w:tc>
          <w:tcPr>
            <w:tcW w:w="4508" w:type="dxa"/>
            <w:shd w:val="clear" w:color="auto" w:fill="auto"/>
          </w:tcPr>
          <w:p w:rsidR="00B15508" w:rsidRPr="00AA5C03" w:rsidRDefault="00B15508" w:rsidP="00407E5B">
            <w:pPr>
              <w:rPr>
                <w:rFonts w:eastAsia="Calibri"/>
                <w:szCs w:val="22"/>
                <w:lang w:eastAsia="en-US"/>
              </w:rPr>
            </w:pPr>
            <w:r w:rsidRPr="00AA5C03">
              <w:rPr>
                <w:rFonts w:eastAsia="Calibri"/>
                <w:szCs w:val="22"/>
                <w:lang w:eastAsia="en-US"/>
              </w:rPr>
              <w:t>ERA model, UML dijagrami, razvoj i testiranje aplikacije</w:t>
            </w:r>
          </w:p>
        </w:tc>
      </w:tr>
      <w:tr w:rsidR="00B15508" w:rsidTr="00407E5B">
        <w:tc>
          <w:tcPr>
            <w:tcW w:w="4508" w:type="dxa"/>
            <w:shd w:val="clear" w:color="auto" w:fill="auto"/>
          </w:tcPr>
          <w:p w:rsidR="00B15508" w:rsidRPr="00AA5C03" w:rsidRDefault="00B15508" w:rsidP="00407E5B">
            <w:pPr>
              <w:rPr>
                <w:rFonts w:eastAsia="Calibri"/>
                <w:b/>
                <w:bCs/>
                <w:szCs w:val="22"/>
                <w:lang w:eastAsia="en-US"/>
              </w:rPr>
            </w:pPr>
            <w:r w:rsidRPr="00AA5C03">
              <w:rPr>
                <w:rFonts w:eastAsia="Calibri"/>
                <w:b/>
                <w:bCs/>
                <w:szCs w:val="22"/>
                <w:lang w:eastAsia="en-US"/>
              </w:rPr>
              <w:t>Tomislav Vunak</w:t>
            </w:r>
          </w:p>
        </w:tc>
        <w:tc>
          <w:tcPr>
            <w:tcW w:w="4508" w:type="dxa"/>
            <w:shd w:val="clear" w:color="auto" w:fill="auto"/>
          </w:tcPr>
          <w:p w:rsidR="00B15508" w:rsidRPr="00AA5C03" w:rsidRDefault="00B15508" w:rsidP="00407E5B">
            <w:pPr>
              <w:rPr>
                <w:rFonts w:eastAsia="Calibri"/>
                <w:szCs w:val="22"/>
                <w:lang w:eastAsia="en-US"/>
              </w:rPr>
            </w:pPr>
            <w:r w:rsidRPr="00AA5C03">
              <w:rPr>
                <w:rFonts w:eastAsia="Calibri"/>
                <w:szCs w:val="22"/>
                <w:lang w:eastAsia="en-US"/>
              </w:rPr>
              <w:t>Specifikacija zahtjeva, razvoj i testiranje aplikacije</w:t>
            </w:r>
          </w:p>
        </w:tc>
      </w:tr>
      <w:tr w:rsidR="00B15508" w:rsidTr="00407E5B">
        <w:trPr>
          <w:trHeight w:val="180"/>
        </w:trPr>
        <w:tc>
          <w:tcPr>
            <w:tcW w:w="4508" w:type="dxa"/>
            <w:shd w:val="clear" w:color="auto" w:fill="auto"/>
          </w:tcPr>
          <w:p w:rsidR="00B15508" w:rsidRPr="00AA5C03" w:rsidRDefault="00B15508" w:rsidP="00407E5B">
            <w:pPr>
              <w:rPr>
                <w:rFonts w:eastAsia="Calibri"/>
                <w:b/>
                <w:bCs/>
                <w:szCs w:val="22"/>
                <w:lang w:eastAsia="en-US"/>
              </w:rPr>
            </w:pPr>
            <w:r w:rsidRPr="00AA5C03">
              <w:rPr>
                <w:rFonts w:eastAsia="Calibri"/>
                <w:b/>
                <w:bCs/>
                <w:szCs w:val="22"/>
                <w:lang w:eastAsia="en-US"/>
              </w:rPr>
              <w:t>Ante Šiljeg</w:t>
            </w:r>
          </w:p>
        </w:tc>
        <w:tc>
          <w:tcPr>
            <w:tcW w:w="4508" w:type="dxa"/>
            <w:shd w:val="clear" w:color="auto" w:fill="auto"/>
          </w:tcPr>
          <w:p w:rsidR="00B15508" w:rsidRPr="00AA5C03" w:rsidRDefault="00B15508" w:rsidP="00407E5B">
            <w:pPr>
              <w:rPr>
                <w:rFonts w:eastAsia="Calibri"/>
                <w:szCs w:val="22"/>
                <w:lang w:eastAsia="en-US"/>
              </w:rPr>
            </w:pPr>
            <w:r w:rsidRPr="00AA5C03">
              <w:rPr>
                <w:rFonts w:eastAsia="Calibri"/>
                <w:szCs w:val="22"/>
                <w:lang w:eastAsia="en-US"/>
              </w:rPr>
              <w:t>Projektna i korisnička dokumenta, razvoj i testiranje aplikacije</w:t>
            </w:r>
          </w:p>
        </w:tc>
      </w:tr>
      <w:tr w:rsidR="00B15508" w:rsidTr="00407E5B">
        <w:trPr>
          <w:trHeight w:val="90"/>
        </w:trPr>
        <w:tc>
          <w:tcPr>
            <w:tcW w:w="4508" w:type="dxa"/>
            <w:shd w:val="clear" w:color="auto" w:fill="auto"/>
          </w:tcPr>
          <w:p w:rsidR="00B15508" w:rsidRPr="00AA5C03" w:rsidRDefault="00B15508" w:rsidP="00407E5B">
            <w:pPr>
              <w:rPr>
                <w:rFonts w:eastAsia="Calibri"/>
                <w:b/>
                <w:bCs/>
                <w:szCs w:val="22"/>
                <w:lang w:eastAsia="en-US"/>
              </w:rPr>
            </w:pPr>
            <w:r w:rsidRPr="00AA5C03">
              <w:rPr>
                <w:rFonts w:eastAsia="Calibri"/>
                <w:b/>
                <w:bCs/>
                <w:szCs w:val="22"/>
                <w:lang w:eastAsia="en-US"/>
              </w:rPr>
              <w:t>Ivan Prskalo</w:t>
            </w:r>
          </w:p>
        </w:tc>
        <w:tc>
          <w:tcPr>
            <w:tcW w:w="4508" w:type="dxa"/>
            <w:shd w:val="clear" w:color="auto" w:fill="auto"/>
          </w:tcPr>
          <w:p w:rsidR="00B15508" w:rsidRPr="00AA5C03" w:rsidRDefault="00B15508" w:rsidP="00407E5B">
            <w:pPr>
              <w:rPr>
                <w:rFonts w:eastAsia="Calibri"/>
                <w:szCs w:val="22"/>
                <w:lang w:eastAsia="en-US"/>
              </w:rPr>
            </w:pPr>
            <w:r w:rsidRPr="00AA5C03">
              <w:rPr>
                <w:rFonts w:eastAsia="Calibri"/>
                <w:szCs w:val="22"/>
                <w:lang w:eastAsia="en-US"/>
              </w:rPr>
              <w:t>Projektna i korisnička dokumenta, razvoj i testiranje aplikacije</w:t>
            </w:r>
          </w:p>
        </w:tc>
      </w:tr>
    </w:tbl>
    <w:p w:rsidR="00B15508" w:rsidRDefault="00B15508" w:rsidP="00B15508"/>
    <w:p w:rsidR="00B15508" w:rsidRDefault="00B15508" w:rsidP="00C96B9B">
      <w:pPr>
        <w:spacing w:line="360" w:lineRule="auto"/>
      </w:pPr>
    </w:p>
    <w:p w:rsidR="00C96B9B" w:rsidRDefault="00C96B9B" w:rsidP="00C96B9B">
      <w:pPr>
        <w:spacing w:line="360" w:lineRule="auto"/>
        <w:jc w:val="both"/>
      </w:pPr>
      <w:r>
        <w:t>Na sljedećim slikama možemo vidjeti satnicu svakog člana te na kojim aktivnostima on sudjeluje.</w:t>
      </w:r>
    </w:p>
    <w:p w:rsidR="00C96B9B" w:rsidRDefault="00C96B9B" w:rsidP="00C96B9B"/>
    <w:p w:rsidR="00C96B9B" w:rsidRDefault="00C96B9B" w:rsidP="00C96B9B"/>
    <w:p w:rsidR="00C96B9B" w:rsidRDefault="00B27E38" w:rsidP="00C96B9B">
      <w:r>
        <w:rPr>
          <w:noProof/>
        </w:rPr>
        <w:pict>
          <v:shape id="Picture 20" o:spid="_x0000_i1026" type="#_x0000_t75" style="width:450.75pt;height:162pt;visibility:visible;mso-wrap-style:square">
            <v:imagedata r:id="rId11" o:title=""/>
          </v:shape>
        </w:pict>
      </w:r>
    </w:p>
    <w:p w:rsidR="00C96B9B" w:rsidRDefault="00C96B9B" w:rsidP="00C96B9B"/>
    <w:p w:rsidR="00C96B9B" w:rsidRDefault="00B27E38" w:rsidP="00C96B9B">
      <w:r>
        <w:rPr>
          <w:noProof/>
        </w:rPr>
        <w:lastRenderedPageBreak/>
        <w:pict>
          <v:shape id="Picture 21" o:spid="_x0000_i1027" type="#_x0000_t75" style="width:450.75pt;height:161.25pt;visibility:visible;mso-wrap-style:square">
            <v:imagedata r:id="rId12" o:title=""/>
          </v:shape>
        </w:pict>
      </w:r>
    </w:p>
    <w:p w:rsidR="00C96B9B" w:rsidRDefault="00C96B9B" w:rsidP="00C96B9B"/>
    <w:p w:rsidR="00C96B9B" w:rsidRDefault="00B27E38" w:rsidP="00C96B9B">
      <w:r>
        <w:rPr>
          <w:noProof/>
        </w:rPr>
        <w:pict>
          <v:shape id="Picture 22" o:spid="_x0000_i1028" type="#_x0000_t75" style="width:451.5pt;height:159.75pt;visibility:visible;mso-wrap-style:square">
            <v:imagedata r:id="rId13" o:title=""/>
          </v:shape>
        </w:pict>
      </w:r>
    </w:p>
    <w:p w:rsidR="00C96B9B" w:rsidRDefault="00C96B9B" w:rsidP="00C96B9B"/>
    <w:p w:rsidR="00C96B9B" w:rsidRDefault="000A34DA" w:rsidP="00C96B9B">
      <w:r>
        <w:rPr>
          <w:noProof/>
        </w:rPr>
        <w:pict>
          <v:shape id="Picture 23" o:spid="_x0000_i1029" type="#_x0000_t75" style="width:450.75pt;height:134.25pt;visibility:visible;mso-wrap-style:square">
            <v:imagedata r:id="rId14" o:title=""/>
          </v:shape>
        </w:pict>
      </w:r>
    </w:p>
    <w:p w:rsidR="00C96B9B" w:rsidRDefault="00C96B9B" w:rsidP="00C96B9B"/>
    <w:p w:rsidR="00C96B9B" w:rsidRDefault="000A34DA" w:rsidP="00C96B9B">
      <w:pPr>
        <w:keepNext/>
      </w:pPr>
      <w:r>
        <w:rPr>
          <w:noProof/>
        </w:rPr>
        <w:pict>
          <v:shape id="Picture 25" o:spid="_x0000_i1030" type="#_x0000_t75" style="width:450.75pt;height:2in;visibility:visible;mso-wrap-style:square">
            <v:imagedata r:id="rId15" o:title=""/>
          </v:shape>
        </w:pict>
      </w:r>
    </w:p>
    <w:p w:rsidR="00C96B9B" w:rsidRDefault="00C96B9B" w:rsidP="00C96B9B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 w:rsidR="00FC1A82">
        <w:rPr>
          <w:noProof/>
        </w:rPr>
        <w:t xml:space="preserve"> </w:t>
      </w:r>
      <w:r>
        <w:t>Prikaz satnica članova</w:t>
      </w:r>
    </w:p>
    <w:p w:rsidR="00C96B9B" w:rsidRDefault="00C96B9B" w:rsidP="00C96B9B"/>
    <w:p w:rsidR="00C96B9B" w:rsidRDefault="00C96B9B" w:rsidP="00C96B9B"/>
    <w:p w:rsidR="00C96B9B" w:rsidRDefault="00C96B9B" w:rsidP="00C96B9B">
      <w:pPr>
        <w:sectPr w:rsidR="00C96B9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787259" w:rsidRDefault="00787259" w:rsidP="00FC1A82">
      <w:pPr>
        <w:pStyle w:val="Heading2"/>
        <w:jc w:val="left"/>
        <w:rPr>
          <w:noProof/>
        </w:rPr>
      </w:pPr>
      <w:bookmarkStart w:id="45" w:name="_Toc386302124"/>
      <w:r>
        <w:rPr>
          <w:noProof/>
        </w:rPr>
        <w:lastRenderedPageBreak/>
        <w:t xml:space="preserve">4.2. </w:t>
      </w:r>
      <w:r w:rsidR="00FC1A82">
        <w:rPr>
          <w:noProof/>
        </w:rPr>
        <w:t>Tijek projekta</w:t>
      </w:r>
      <w:r w:rsidR="00F5728C">
        <w:rPr>
          <w:noProof/>
        </w:rPr>
        <w:t xml:space="preserve"> (gantogram)</w:t>
      </w:r>
      <w:bookmarkEnd w:id="45"/>
    </w:p>
    <w:p w:rsidR="00FC1A82" w:rsidRDefault="00FC1A82" w:rsidP="00C96B9B">
      <w:pPr>
        <w:keepNext/>
        <w:rPr>
          <w:noProof/>
        </w:rPr>
      </w:pPr>
    </w:p>
    <w:p w:rsidR="00C96B9B" w:rsidRDefault="00C96B9B" w:rsidP="00C96B9B">
      <w:pPr>
        <w:keepNext/>
        <w:rPr>
          <w:noProof/>
        </w:rPr>
      </w:pPr>
      <w:r>
        <w:rPr>
          <w:noProof/>
        </w:rPr>
        <w:t>Na sljedećoj slici možemo vidjeti gantogram, odnosno grafički tijek trajanja projekta te sudjelovanje članova po aktivnosti.</w:t>
      </w:r>
    </w:p>
    <w:p w:rsidR="00C96B9B" w:rsidRDefault="00C96B9B" w:rsidP="00C96B9B">
      <w:pPr>
        <w:keepNext/>
        <w:rPr>
          <w:noProof/>
        </w:rPr>
      </w:pPr>
    </w:p>
    <w:p w:rsidR="00C96B9B" w:rsidRDefault="00C96B9B" w:rsidP="00C96B9B">
      <w:pPr>
        <w:keepNext/>
        <w:rPr>
          <w:noProof/>
        </w:rPr>
      </w:pPr>
    </w:p>
    <w:p w:rsidR="00C96B9B" w:rsidRDefault="000A34DA" w:rsidP="00C96B9B">
      <w:pPr>
        <w:keepNext/>
      </w:pPr>
      <w:r>
        <w:rPr>
          <w:noProof/>
        </w:rPr>
        <w:pict>
          <v:shape id="Picture 13" o:spid="_x0000_i1031" type="#_x0000_t75" style="width:697.5pt;height:306pt;visibility:visible;mso-wrap-style:square">
            <v:imagedata r:id="rId16" o:title=""/>
          </v:shape>
        </w:pict>
      </w:r>
    </w:p>
    <w:p w:rsidR="00C96B9B" w:rsidRDefault="00C96B9B" w:rsidP="00C96B9B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>Gantogram</w:t>
      </w:r>
    </w:p>
    <w:p w:rsidR="00C96B9B" w:rsidRDefault="00C96B9B" w:rsidP="00F5728C">
      <w:pPr>
        <w:pStyle w:val="Heading2"/>
        <w:jc w:val="left"/>
      </w:pPr>
      <w:r>
        <w:br w:type="page"/>
      </w:r>
      <w:bookmarkStart w:id="46" w:name="_Toc386302125"/>
      <w:r w:rsidR="00F5728C">
        <w:lastRenderedPageBreak/>
        <w:t>4.2. Tijek projekta (popis aktivnosti)</w:t>
      </w:r>
      <w:bookmarkEnd w:id="46"/>
    </w:p>
    <w:p w:rsidR="00C96B9B" w:rsidRDefault="00C96B9B" w:rsidP="00C96B9B">
      <w:r>
        <w:t>Na sljedećoj slici možemo vidjeti popis svih aktivnosti na projektu, njihovo trajanje te popis svih članova koji rade na tim aktivnostima.</w:t>
      </w:r>
    </w:p>
    <w:p w:rsidR="00C96B9B" w:rsidRDefault="000A34DA" w:rsidP="00C96B9B">
      <w:pPr>
        <w:keepNext/>
      </w:pPr>
      <w:r>
        <w:rPr>
          <w:noProof/>
        </w:rPr>
        <w:pict>
          <v:shape id="Picture 19" o:spid="_x0000_i1032" type="#_x0000_t75" style="width:663.75pt;height:393.75pt;visibility:visible;mso-wrap-style:square">
            <v:imagedata r:id="rId17" o:title=""/>
          </v:shape>
        </w:pict>
      </w:r>
    </w:p>
    <w:p w:rsidR="00C96B9B" w:rsidRDefault="00C96B9B" w:rsidP="00C96B9B">
      <w:pPr>
        <w:pStyle w:val="Caption"/>
        <w:jc w:val="center"/>
        <w:sectPr w:rsidR="00C96B9B" w:rsidSect="00257079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Slika </w:t>
      </w:r>
      <w:fldSimple w:instr=" SEQ Slika \* ARABIC ">
        <w:r>
          <w:rPr>
            <w:noProof/>
          </w:rPr>
          <w:t>4</w:t>
        </w:r>
      </w:fldSimple>
      <w:r>
        <w:t xml:space="preserve"> Popis aktivnosti</w:t>
      </w:r>
    </w:p>
    <w:p w:rsidR="00A770EB" w:rsidRDefault="00A770EB" w:rsidP="00A770EB">
      <w:pPr>
        <w:pStyle w:val="Heading2"/>
        <w:jc w:val="left"/>
        <w:rPr>
          <w:noProof/>
        </w:rPr>
      </w:pPr>
      <w:bookmarkStart w:id="47" w:name="_Toc386302126"/>
      <w:r>
        <w:rPr>
          <w:noProof/>
        </w:rPr>
        <w:lastRenderedPageBreak/>
        <w:t>4.3. Budžet i ponuda</w:t>
      </w:r>
      <w:bookmarkEnd w:id="47"/>
    </w:p>
    <w:p w:rsidR="00A770EB" w:rsidRDefault="00A770EB" w:rsidP="00C96B9B">
      <w:pPr>
        <w:keepNext/>
        <w:spacing w:line="360" w:lineRule="auto"/>
        <w:jc w:val="both"/>
        <w:rPr>
          <w:noProof/>
        </w:rPr>
      </w:pPr>
    </w:p>
    <w:p w:rsidR="00C96B9B" w:rsidRDefault="00C96B9B" w:rsidP="00C96B9B">
      <w:pPr>
        <w:keepNext/>
        <w:spacing w:line="360" w:lineRule="auto"/>
        <w:jc w:val="both"/>
        <w:rPr>
          <w:noProof/>
        </w:rPr>
      </w:pPr>
      <w:r>
        <w:rPr>
          <w:noProof/>
        </w:rPr>
        <w:t>Na sljedećoj slici možemo vidjeti cijenu projekta. U cijenu su uračunate samo satnice članova, nikakvi dodatni troškovi nisu uključeni. Za satnicu smo uzeli 45 kn/h. Troškovi trenutno odrađenog posla (1. faza) je 10,620.00 kn, a 2. faza (aplikacija) će koštati 26,820.00 kn.</w:t>
      </w:r>
    </w:p>
    <w:p w:rsidR="00C96B9B" w:rsidRDefault="00C96B9B" w:rsidP="00C96B9B">
      <w:pPr>
        <w:keepNext/>
        <w:rPr>
          <w:noProof/>
        </w:rPr>
      </w:pPr>
    </w:p>
    <w:p w:rsidR="00C96B9B" w:rsidRDefault="000A34DA" w:rsidP="00C96B9B">
      <w:pPr>
        <w:keepNext/>
      </w:pPr>
      <w:r>
        <w:rPr>
          <w:noProof/>
        </w:rPr>
        <w:pict>
          <v:shape id="Picture 15" o:spid="_x0000_i1033" type="#_x0000_t75" style="width:451.5pt;height:241.5pt;visibility:visible;mso-wrap-style:square">
            <v:imagedata r:id="rId18" o:title=""/>
          </v:shape>
        </w:pict>
      </w:r>
    </w:p>
    <w:p w:rsidR="00C96B9B" w:rsidRDefault="00C96B9B" w:rsidP="00C96B9B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5</w:t>
        </w:r>
      </w:fldSimple>
      <w:r>
        <w:rPr>
          <w:noProof/>
        </w:rPr>
        <w:t xml:space="preserve"> </w:t>
      </w:r>
      <w:r>
        <w:t>Trošak projekta</w:t>
      </w:r>
    </w:p>
    <w:p w:rsidR="00C96B9B" w:rsidRDefault="00C96B9B" w:rsidP="00C96B9B">
      <w:r>
        <w:br w:type="page"/>
      </w:r>
    </w:p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59"/>
        <w:gridCol w:w="52"/>
        <w:gridCol w:w="711"/>
        <w:gridCol w:w="795"/>
        <w:gridCol w:w="1560"/>
        <w:gridCol w:w="540"/>
        <w:gridCol w:w="1020"/>
        <w:gridCol w:w="227"/>
        <w:gridCol w:w="783"/>
        <w:gridCol w:w="553"/>
        <w:gridCol w:w="1560"/>
      </w:tblGrid>
      <w:tr w:rsidR="00C96B9B" w:rsidRPr="003F0713" w:rsidTr="00407E5B">
        <w:trPr>
          <w:trHeight w:val="1440"/>
          <w:jc w:val="center"/>
        </w:trPr>
        <w:tc>
          <w:tcPr>
            <w:tcW w:w="6464" w:type="dxa"/>
            <w:gridSpan w:val="8"/>
            <w:shd w:val="clear" w:color="auto" w:fill="FFFFFF"/>
            <w:tcMar>
              <w:top w:w="0" w:type="dxa"/>
            </w:tcMar>
            <w:vAlign w:val="bottom"/>
          </w:tcPr>
          <w:p w:rsidR="00C96B9B" w:rsidRPr="003F0713" w:rsidRDefault="000A34DA" w:rsidP="00AA5C03">
            <w:pPr>
              <w:rPr>
                <w:rFonts w:ascii="Book Antiqua" w:hAnsi="Book Antiqua" w:cs="Arial"/>
                <w:bCs/>
                <w:caps/>
                <w:color w:val="BFBFBF"/>
                <w:kern w:val="44"/>
                <w:sz w:val="64"/>
                <w:szCs w:val="64"/>
                <w:lang w:val="en-US"/>
              </w:rPr>
            </w:pPr>
            <w:r>
              <w:rPr>
                <w:noProof/>
              </w:rPr>
              <w:pict>
                <v:rect id="Rectangle 18" o:spid="_x0000_s1026" style="position:absolute;margin-left:-23.75pt;margin-top:-18pt;width:7in;height:9in;flip:y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" filled="f" fillcolor="#ecf0f2" strokecolor="#4b7b8a" strokeweight="2.5pt">
                  <v:fill opacity="6682f"/>
                  <v:stroke linestyle="thickThin"/>
                </v:rect>
              </w:pict>
            </w:r>
            <w:r w:rsidR="00C96B9B" w:rsidRPr="003F0713">
              <w:rPr>
                <w:rFonts w:ascii="Book Antiqua" w:hAnsi="Book Antiqua" w:cs="Arial"/>
                <w:bCs/>
                <w:caps/>
                <w:color w:val="BFBFBF"/>
                <w:kern w:val="44"/>
                <w:sz w:val="64"/>
                <w:szCs w:val="64"/>
                <w:lang w:val="en-US"/>
              </w:rPr>
              <w:t>RAČUN</w:t>
            </w:r>
          </w:p>
        </w:tc>
        <w:tc>
          <w:tcPr>
            <w:tcW w:w="2896" w:type="dxa"/>
            <w:gridSpan w:val="3"/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pacing w:val="4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pacing w:val="4"/>
                <w:sz w:val="14"/>
                <w:szCs w:val="16"/>
                <w:lang w:val="en-US"/>
              </w:rPr>
              <w:t>Date: 4/27/2014</w:t>
            </w:r>
          </w:p>
          <w:p w:rsidR="00C96B9B" w:rsidRPr="003F0713" w:rsidRDefault="00C96B9B" w:rsidP="00AA5C03">
            <w:pPr>
              <w:rPr>
                <w:rFonts w:ascii="Verdana" w:hAnsi="Verdana"/>
                <w:spacing w:val="4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pacing w:val="4"/>
                <w:sz w:val="14"/>
                <w:szCs w:val="16"/>
                <w:lang w:val="en-US"/>
              </w:rPr>
              <w:t>Receipt # [100]</w:t>
            </w:r>
          </w:p>
        </w:tc>
      </w:tr>
      <w:tr w:rsidR="00C96B9B" w:rsidRPr="003F0713" w:rsidTr="00407E5B">
        <w:trPr>
          <w:trHeight w:val="2088"/>
          <w:jc w:val="center"/>
        </w:trPr>
        <w:tc>
          <w:tcPr>
            <w:tcW w:w="2322" w:type="dxa"/>
            <w:gridSpan w:val="3"/>
            <w:tcBorders>
              <w:bottom w:val="single" w:sz="4" w:space="0" w:color="BFBFBF"/>
            </w:tcBorders>
            <w:shd w:val="clear" w:color="auto" w:fill="FFFFFF"/>
            <w:tcMar>
              <w:top w:w="0" w:type="dxa"/>
            </w:tcMar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SKYNET</w:t>
            </w:r>
          </w:p>
          <w:p w:rsidR="00C96B9B" w:rsidRPr="003F0713" w:rsidRDefault="00C96B9B" w:rsidP="00AA5C03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J. Merlića 23</w:t>
            </w:r>
          </w:p>
          <w:p w:rsidR="00C96B9B" w:rsidRPr="003F0713" w:rsidRDefault="00C96B9B" w:rsidP="00AA5C03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42000 Varaždin</w:t>
            </w:r>
          </w:p>
          <w:p w:rsidR="00C96B9B" w:rsidRPr="003F0713" w:rsidRDefault="00C96B9B" w:rsidP="00AA5C03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042 121 323</w:t>
            </w:r>
          </w:p>
          <w:p w:rsidR="00C96B9B" w:rsidRPr="003F0713" w:rsidRDefault="00C96B9B" w:rsidP="00AA5C03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Fax 042 121 324</w:t>
            </w:r>
          </w:p>
          <w:p w:rsidR="00C96B9B" w:rsidRPr="003F0713" w:rsidRDefault="00C96B9B" w:rsidP="00AA5C03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skynet@skynet.com</w:t>
            </w:r>
          </w:p>
        </w:tc>
        <w:tc>
          <w:tcPr>
            <w:tcW w:w="4925" w:type="dxa"/>
            <w:gridSpan w:val="6"/>
            <w:tcBorders>
              <w:bottom w:val="single" w:sz="4" w:space="0" w:color="BFBFBF"/>
            </w:tcBorders>
            <w:shd w:val="clear" w:color="auto" w:fill="FFFFFF"/>
          </w:tcPr>
          <w:p w:rsidR="00C96B9B" w:rsidRPr="003F0713" w:rsidRDefault="00C96B9B" w:rsidP="00AA5C03">
            <w:pPr>
              <w:rPr>
                <w:rFonts w:ascii="Verdana" w:hAnsi="Verdana"/>
                <w:color w:val="BFBFBF"/>
                <w:sz w:val="16"/>
                <w:szCs w:val="16"/>
                <w:lang w:val="en-US"/>
              </w:rPr>
            </w:pPr>
            <w:r w:rsidRPr="003F0713">
              <w:rPr>
                <w:rFonts w:ascii="Verdana" w:hAnsi="Verdana"/>
                <w:color w:val="BFBFBF"/>
                <w:sz w:val="16"/>
                <w:szCs w:val="16"/>
                <w:lang w:val="en-US"/>
              </w:rPr>
              <w:t>Sold To</w:t>
            </w:r>
          </w:p>
        </w:tc>
        <w:tc>
          <w:tcPr>
            <w:tcW w:w="2113" w:type="dxa"/>
            <w:gridSpan w:val="2"/>
            <w:tcBorders>
              <w:bottom w:val="single" w:sz="4" w:space="0" w:color="BFBFBF"/>
            </w:tcBorders>
            <w:shd w:val="clear" w:color="auto" w:fill="FFFFFF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Boris Tomaš</w:t>
            </w:r>
          </w:p>
          <w:p w:rsidR="00C96B9B" w:rsidRPr="003F0713" w:rsidRDefault="00C96B9B" w:rsidP="00AA5C03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FOI</w:t>
            </w:r>
          </w:p>
          <w:p w:rsidR="00C96B9B" w:rsidRPr="003F0713" w:rsidRDefault="00C96B9B" w:rsidP="00AA5C03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Pavlinska 2</w:t>
            </w:r>
          </w:p>
          <w:p w:rsidR="00C96B9B" w:rsidRPr="003F0713" w:rsidRDefault="00C96B9B" w:rsidP="00AA5C03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42000 Varaždin</w:t>
            </w:r>
          </w:p>
          <w:p w:rsidR="00C96B9B" w:rsidRPr="003F0713" w:rsidRDefault="00C96B9B" w:rsidP="00AA5C03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042 423 432</w:t>
            </w:r>
          </w:p>
          <w:p w:rsidR="00C96B9B" w:rsidRPr="003F0713" w:rsidRDefault="00C96B9B" w:rsidP="00AA5C03">
            <w:pPr>
              <w:rPr>
                <w:rFonts w:ascii="Verdana" w:hAnsi="Verdana"/>
                <w:sz w:val="14"/>
                <w:szCs w:val="16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6"/>
                <w:lang w:val="en-US"/>
              </w:rPr>
              <w:t>Customer ID 21321</w:t>
            </w:r>
          </w:p>
          <w:p w:rsidR="00C96B9B" w:rsidRPr="003F0713" w:rsidRDefault="00C96B9B" w:rsidP="00AA5C03">
            <w:pPr>
              <w:rPr>
                <w:rFonts w:ascii="Verdana" w:hAnsi="Verdana"/>
                <w:sz w:val="14"/>
                <w:szCs w:val="16"/>
                <w:lang w:val="en-US"/>
              </w:rPr>
            </w:pPr>
          </w:p>
        </w:tc>
      </w:tr>
      <w:tr w:rsidR="00C96B9B" w:rsidRPr="003F0713" w:rsidTr="00407E5B">
        <w:trPr>
          <w:trHeight w:val="288"/>
          <w:jc w:val="center"/>
        </w:trPr>
        <w:tc>
          <w:tcPr>
            <w:tcW w:w="3117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Payment Method</w:t>
            </w:r>
          </w:p>
        </w:tc>
        <w:tc>
          <w:tcPr>
            <w:tcW w:w="312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Check No.</w:t>
            </w:r>
          </w:p>
        </w:tc>
        <w:tc>
          <w:tcPr>
            <w:tcW w:w="312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Job</w:t>
            </w:r>
          </w:p>
        </w:tc>
      </w:tr>
      <w:tr w:rsidR="00C96B9B" w:rsidRPr="003F0713" w:rsidTr="00407E5B">
        <w:trPr>
          <w:trHeight w:val="297"/>
          <w:jc w:val="center"/>
        </w:trPr>
        <w:tc>
          <w:tcPr>
            <w:tcW w:w="3117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Gotovina</w:t>
            </w:r>
          </w:p>
        </w:tc>
        <w:tc>
          <w:tcPr>
            <w:tcW w:w="312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1</w:t>
            </w:r>
          </w:p>
        </w:tc>
        <w:tc>
          <w:tcPr>
            <w:tcW w:w="312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8"/>
          <w:jc w:val="center"/>
        </w:trPr>
        <w:tc>
          <w:tcPr>
            <w:tcW w:w="9360" w:type="dxa"/>
            <w:gridSpan w:val="11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8"/>
          <w:jc w:val="center"/>
        </w:trPr>
        <w:tc>
          <w:tcPr>
            <w:tcW w:w="15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Qty</w:t>
            </w:r>
          </w:p>
        </w:tc>
        <w:tc>
          <w:tcPr>
            <w:tcW w:w="155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Item #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Description</w:t>
            </w:r>
          </w:p>
        </w:tc>
        <w:tc>
          <w:tcPr>
            <w:tcW w:w="15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Unit Price</w:t>
            </w:r>
          </w:p>
        </w:tc>
        <w:tc>
          <w:tcPr>
            <w:tcW w:w="1563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Discount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B7B8A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F2F2F2"/>
                <w:spacing w:val="40"/>
                <w:sz w:val="13"/>
                <w:szCs w:val="14"/>
                <w:lang w:val="en-US"/>
              </w:rPr>
              <w:t>Line Total</w:t>
            </w:r>
          </w:p>
        </w:tc>
      </w:tr>
      <w:tr w:rsidR="00C96B9B" w:rsidRPr="003F0713" w:rsidTr="00407E5B">
        <w:trPr>
          <w:trHeight w:val="297"/>
          <w:jc w:val="center"/>
        </w:trPr>
        <w:tc>
          <w:tcPr>
            <w:tcW w:w="1559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1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.</w:t>
            </w:r>
          </w:p>
        </w:tc>
        <w:tc>
          <w:tcPr>
            <w:tcW w:w="1558" w:type="dxa"/>
            <w:gridSpan w:val="3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Dokumentacija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Projekt e-knjižnica</w:t>
            </w:r>
          </w:p>
        </w:tc>
        <w:tc>
          <w:tcPr>
            <w:tcW w:w="1560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1</w:t>
            </w:r>
          </w:p>
        </w:tc>
        <w:tc>
          <w:tcPr>
            <w:tcW w:w="1563" w:type="dxa"/>
            <w:gridSpan w:val="3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10,620.</w:t>
            </w: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00</w:t>
            </w:r>
          </w:p>
        </w:tc>
      </w:tr>
      <w:tr w:rsidR="00C96B9B" w:rsidRPr="003F0713" w:rsidTr="00407E5B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2.</w:t>
            </w: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Aplikacija</w:t>
            </w: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Aplikacija e-knjižnica</w:t>
            </w: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1</w:t>
            </w: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26,820.00</w:t>
            </w:r>
          </w:p>
        </w:tc>
      </w:tr>
      <w:tr w:rsidR="00C96B9B" w:rsidRPr="003F0713" w:rsidTr="00407E5B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9"/>
          <w:jc w:val="center"/>
        </w:trPr>
        <w:tc>
          <w:tcPr>
            <w:tcW w:w="1559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58" w:type="dxa"/>
            <w:gridSpan w:val="3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gridSpan w:val="2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3" w:type="dxa"/>
            <w:gridSpan w:val="3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9"/>
          <w:jc w:val="center"/>
        </w:trPr>
        <w:tc>
          <w:tcPr>
            <w:tcW w:w="6237" w:type="dxa"/>
            <w:gridSpan w:val="7"/>
            <w:tcBorders>
              <w:top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b/>
                <w:i/>
                <w:spacing w:val="40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spacing w:val="40"/>
                <w:sz w:val="14"/>
                <w:szCs w:val="14"/>
                <w:lang w:val="en-US"/>
              </w:rPr>
              <w:t>Total Discount</w:t>
            </w:r>
          </w:p>
        </w:tc>
        <w:tc>
          <w:tcPr>
            <w:tcW w:w="1563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C96B9B" w:rsidRPr="003F0713" w:rsidTr="00407E5B">
        <w:trPr>
          <w:trHeight w:val="288"/>
          <w:jc w:val="center"/>
        </w:trPr>
        <w:tc>
          <w:tcPr>
            <w:tcW w:w="7800" w:type="dxa"/>
            <w:gridSpan w:val="10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b/>
                <w:i/>
                <w:spacing w:val="40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spacing w:val="40"/>
                <w:sz w:val="14"/>
                <w:szCs w:val="14"/>
                <w:lang w:val="en-US"/>
              </w:rPr>
              <w:t>Subtotal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37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,</w:t>
            </w: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440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.0</w:t>
            </w: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0</w:t>
            </w:r>
          </w:p>
        </w:tc>
      </w:tr>
      <w:tr w:rsidR="00C96B9B" w:rsidRPr="003F0713" w:rsidTr="00407E5B">
        <w:trPr>
          <w:trHeight w:val="288"/>
          <w:jc w:val="center"/>
        </w:trPr>
        <w:tc>
          <w:tcPr>
            <w:tcW w:w="7800" w:type="dxa"/>
            <w:gridSpan w:val="10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b/>
                <w:i/>
                <w:spacing w:val="40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spacing w:val="40"/>
                <w:sz w:val="14"/>
                <w:szCs w:val="14"/>
                <w:lang w:val="en-US"/>
              </w:rPr>
              <w:t>Sales Tax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9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,360.</w:t>
            </w: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00</w:t>
            </w:r>
          </w:p>
        </w:tc>
      </w:tr>
      <w:tr w:rsidR="00C96B9B" w:rsidRPr="003F0713" w:rsidTr="00407E5B">
        <w:trPr>
          <w:trHeight w:val="288"/>
          <w:jc w:val="center"/>
        </w:trPr>
        <w:tc>
          <w:tcPr>
            <w:tcW w:w="7800" w:type="dxa"/>
            <w:gridSpan w:val="10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b/>
                <w:i/>
                <w:spacing w:val="40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b/>
                <w:i/>
                <w:spacing w:val="40"/>
                <w:sz w:val="14"/>
                <w:szCs w:val="14"/>
                <w:lang w:val="en-US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46,800.</w:t>
            </w: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t>00</w:t>
            </w:r>
          </w:p>
        </w:tc>
      </w:tr>
      <w:tr w:rsidR="00C96B9B" w:rsidRPr="003F0713" w:rsidTr="00407E5B">
        <w:trPr>
          <w:trHeight w:val="1124"/>
          <w:jc w:val="center"/>
        </w:trPr>
        <w:tc>
          <w:tcPr>
            <w:tcW w:w="1611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:rsidR="00C96B9B" w:rsidRPr="003F0713" w:rsidRDefault="00C96B9B" w:rsidP="00AA5C03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3F0713">
              <w:rPr>
                <w:rFonts w:ascii="Verdana" w:hAnsi="Verdana"/>
                <w:sz w:val="14"/>
                <w:szCs w:val="14"/>
                <w:lang w:val="en-US"/>
              </w:rPr>
              <w:object w:dxaOrig="2130" w:dyaOrig="2550">
                <v:shape id="_x0000_i1034" type="#_x0000_t75" style="width:69pt;height:82.5pt" o:ole="">
                  <v:imagedata r:id="rId19" o:title=""/>
                </v:shape>
                <o:OLEObject Type="Embed" ProgID="PBrush" ShapeID="_x0000_i1034" DrawAspect="Content" ObjectID="_1460044024" r:id="rId20"/>
              </w:object>
            </w:r>
          </w:p>
        </w:tc>
        <w:tc>
          <w:tcPr>
            <w:tcW w:w="3606" w:type="dxa"/>
            <w:gridSpan w:val="4"/>
            <w:shd w:val="clear" w:color="auto" w:fill="FFFFFF"/>
            <w:vAlign w:val="bottom"/>
          </w:tcPr>
          <w:p w:rsidR="00C96B9B" w:rsidRPr="003F0713" w:rsidRDefault="00C96B9B" w:rsidP="00AA5C03">
            <w:pPr>
              <w:rPr>
                <w:rFonts w:ascii="Verdana" w:hAnsi="Verdana"/>
                <w:i/>
                <w:spacing w:val="4"/>
                <w:sz w:val="14"/>
                <w:szCs w:val="18"/>
                <w:lang w:val="en-US"/>
              </w:rPr>
            </w:pPr>
            <w:r w:rsidRPr="003F0713">
              <w:rPr>
                <w:rFonts w:ascii="Verdana" w:hAnsi="Verdana"/>
                <w:i/>
                <w:spacing w:val="4"/>
                <w:sz w:val="14"/>
                <w:szCs w:val="18"/>
                <w:lang w:val="en-US"/>
              </w:rPr>
              <w:t xml:space="preserve"> </w:t>
            </w:r>
          </w:p>
        </w:tc>
        <w:tc>
          <w:tcPr>
            <w:tcW w:w="4143" w:type="dxa"/>
            <w:gridSpan w:val="5"/>
            <w:shd w:val="clear" w:color="auto" w:fill="FFFFFF"/>
            <w:vAlign w:val="bottom"/>
          </w:tcPr>
          <w:p w:rsidR="00C96B9B" w:rsidRPr="003F0713" w:rsidRDefault="00C96B9B" w:rsidP="00AA5C03">
            <w:pPr>
              <w:rPr>
                <w:rFonts w:ascii="Verdana" w:hAnsi="Verdana"/>
                <w:b/>
                <w:i/>
                <w:color w:val="4B7B8A"/>
                <w:sz w:val="20"/>
                <w:lang w:val="en-US"/>
              </w:rPr>
            </w:pPr>
            <w:r w:rsidRPr="003F0713">
              <w:rPr>
                <w:rFonts w:ascii="Verdana" w:hAnsi="Verdana"/>
                <w:b/>
                <w:i/>
                <w:color w:val="4B7B8A"/>
                <w:sz w:val="20"/>
                <w:lang w:val="en-US"/>
              </w:rPr>
              <w:t>Thank you for your business!</w:t>
            </w:r>
          </w:p>
        </w:tc>
      </w:tr>
    </w:tbl>
    <w:p w:rsidR="00C96B9B" w:rsidRPr="003F0713" w:rsidRDefault="00C96B9B" w:rsidP="00AA5C03">
      <w:pPr>
        <w:rPr>
          <w:rFonts w:ascii="Verdana" w:hAnsi="Verdana"/>
          <w:sz w:val="14"/>
          <w:szCs w:val="14"/>
          <w:lang w:val="en-US"/>
        </w:rPr>
      </w:pPr>
    </w:p>
    <w:p w:rsidR="00C96B9B" w:rsidRDefault="00C96B9B" w:rsidP="00C96B9B"/>
    <w:p w:rsidR="0021129E" w:rsidRDefault="0021129E" w:rsidP="0021129E">
      <w:pPr>
        <w:pStyle w:val="Tekst"/>
        <w:rPr>
          <w:b/>
        </w:rPr>
      </w:pPr>
    </w:p>
    <w:sectPr w:rsidR="0021129E" w:rsidSect="00446A63">
      <w:headerReference w:type="default" r:id="rId21"/>
      <w:footerReference w:type="default" r:id="rId22"/>
      <w:pgSz w:w="11906" w:h="16838"/>
      <w:pgMar w:top="851" w:right="1134" w:bottom="1701" w:left="1418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4DA" w:rsidRDefault="000A34DA">
      <w:r>
        <w:separator/>
      </w:r>
    </w:p>
  </w:endnote>
  <w:endnote w:type="continuationSeparator" w:id="0">
    <w:p w:rsidR="000A34DA" w:rsidRDefault="000A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Candara"/>
    <w:charset w:val="EE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AA" w:rsidRDefault="00292EAA" w:rsidP="0061714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4D16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AA" w:rsidRDefault="00292EAA" w:rsidP="0061714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4D16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4DA" w:rsidRDefault="000A34DA">
      <w:r>
        <w:separator/>
      </w:r>
    </w:p>
  </w:footnote>
  <w:footnote w:type="continuationSeparator" w:id="0">
    <w:p w:rsidR="000A34DA" w:rsidRDefault="000A34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AA" w:rsidRDefault="00292E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AA" w:rsidRDefault="00292E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AEE4C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80011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402D6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3036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3B86C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2090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05B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4F4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688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68F5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8144E"/>
    <w:multiLevelType w:val="multilevel"/>
    <w:tmpl w:val="041A001D"/>
    <w:numStyleLink w:val="Natuknicerimskibrojevi"/>
  </w:abstractNum>
  <w:abstractNum w:abstractNumId="11">
    <w:nsid w:val="03ED4C60"/>
    <w:multiLevelType w:val="hybridMultilevel"/>
    <w:tmpl w:val="8938A83E"/>
    <w:lvl w:ilvl="0" w:tplc="041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>
    <w:nsid w:val="04515132"/>
    <w:multiLevelType w:val="multilevel"/>
    <w:tmpl w:val="041A001D"/>
    <w:styleLink w:val="Natuknice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1776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3192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1800"/>
        </w:tabs>
        <w:ind w:left="39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2160"/>
        </w:tabs>
        <w:ind w:left="460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5316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2880"/>
        </w:tabs>
        <w:ind w:left="6024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3240"/>
        </w:tabs>
        <w:ind w:left="6732" w:hanging="360"/>
      </w:pPr>
      <w:rPr>
        <w:rFonts w:ascii="Times New Roman" w:hAnsi="Times New Roman" w:cs="Times New Roman" w:hint="default"/>
      </w:rPr>
    </w:lvl>
  </w:abstractNum>
  <w:abstractNum w:abstractNumId="13">
    <w:nsid w:val="070D2F5D"/>
    <w:multiLevelType w:val="hybridMultilevel"/>
    <w:tmpl w:val="86DE87E6"/>
    <w:lvl w:ilvl="0" w:tplc="0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0FF60F41"/>
    <w:multiLevelType w:val="hybridMultilevel"/>
    <w:tmpl w:val="B0622D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C81FCF"/>
    <w:multiLevelType w:val="multilevel"/>
    <w:tmpl w:val="041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18094FE7"/>
    <w:multiLevelType w:val="multilevel"/>
    <w:tmpl w:val="041A001D"/>
    <w:numStyleLink w:val="Natuknice"/>
  </w:abstractNum>
  <w:abstractNum w:abstractNumId="17">
    <w:nsid w:val="1B8163B9"/>
    <w:multiLevelType w:val="hybridMultilevel"/>
    <w:tmpl w:val="F1B8A338"/>
    <w:lvl w:ilvl="0" w:tplc="041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>
    <w:nsid w:val="275B0ADA"/>
    <w:multiLevelType w:val="multilevel"/>
    <w:tmpl w:val="041A001D"/>
    <w:styleLink w:val="Natuknicerimskibrojevi"/>
    <w:lvl w:ilvl="0">
      <w:start w:val="1"/>
      <w:numFmt w:val="upperRoman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2C61A7A"/>
    <w:multiLevelType w:val="hybridMultilevel"/>
    <w:tmpl w:val="FFFCEE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016B7A"/>
    <w:multiLevelType w:val="multilevel"/>
    <w:tmpl w:val="AC12DC8C"/>
    <w:numStyleLink w:val="Literatura"/>
  </w:abstractNum>
  <w:abstractNum w:abstractNumId="21">
    <w:nsid w:val="47A24DD4"/>
    <w:multiLevelType w:val="multilevel"/>
    <w:tmpl w:val="041A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>
    <w:nsid w:val="4D0C1968"/>
    <w:multiLevelType w:val="multilevel"/>
    <w:tmpl w:val="041A001D"/>
    <w:numStyleLink w:val="Natuknice"/>
  </w:abstractNum>
  <w:abstractNum w:abstractNumId="23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38C355B"/>
    <w:multiLevelType w:val="multilevel"/>
    <w:tmpl w:val="041A001D"/>
    <w:numStyleLink w:val="Natuknice"/>
  </w:abstractNum>
  <w:abstractNum w:abstractNumId="25">
    <w:nsid w:val="74DD1084"/>
    <w:multiLevelType w:val="hybridMultilevel"/>
    <w:tmpl w:val="B744584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254E1F"/>
    <w:multiLevelType w:val="multilevel"/>
    <w:tmpl w:val="041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77055468"/>
    <w:multiLevelType w:val="multilevel"/>
    <w:tmpl w:val="041A001D"/>
    <w:numStyleLink w:val="Natuknice"/>
  </w:abstractNum>
  <w:num w:numId="1">
    <w:abstractNumId w:val="15"/>
  </w:num>
  <w:num w:numId="2">
    <w:abstractNumId w:val="26"/>
  </w:num>
  <w:num w:numId="3">
    <w:abstractNumId w:val="2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27"/>
  </w:num>
  <w:num w:numId="16">
    <w:abstractNumId w:val="22"/>
  </w:num>
  <w:num w:numId="17">
    <w:abstractNumId w:val="18"/>
  </w:num>
  <w:num w:numId="18">
    <w:abstractNumId w:val="10"/>
  </w:num>
  <w:num w:numId="19">
    <w:abstractNumId w:val="16"/>
  </w:num>
  <w:num w:numId="20">
    <w:abstractNumId w:val="24"/>
  </w:num>
  <w:num w:numId="21">
    <w:abstractNumId w:val="23"/>
  </w:num>
  <w:num w:numId="22">
    <w:abstractNumId w:val="20"/>
  </w:num>
  <w:num w:numId="23">
    <w:abstractNumId w:val="13"/>
  </w:num>
  <w:num w:numId="24">
    <w:abstractNumId w:val="25"/>
  </w:num>
  <w:num w:numId="25">
    <w:abstractNumId w:val="14"/>
  </w:num>
  <w:num w:numId="26">
    <w:abstractNumId w:val="17"/>
  </w:num>
  <w:num w:numId="27">
    <w:abstractNumId w:val="11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700C"/>
    <w:rsid w:val="000313A6"/>
    <w:rsid w:val="00051E4E"/>
    <w:rsid w:val="00057E0C"/>
    <w:rsid w:val="0006193C"/>
    <w:rsid w:val="0006700C"/>
    <w:rsid w:val="00096A85"/>
    <w:rsid w:val="000A08DE"/>
    <w:rsid w:val="000A34DA"/>
    <w:rsid w:val="000B4FA2"/>
    <w:rsid w:val="000D43E5"/>
    <w:rsid w:val="00111791"/>
    <w:rsid w:val="00122249"/>
    <w:rsid w:val="00137C5E"/>
    <w:rsid w:val="00167E81"/>
    <w:rsid w:val="00194ABB"/>
    <w:rsid w:val="0019629C"/>
    <w:rsid w:val="001A39AE"/>
    <w:rsid w:val="001D4D16"/>
    <w:rsid w:val="001E3784"/>
    <w:rsid w:val="001F1AC3"/>
    <w:rsid w:val="002046E0"/>
    <w:rsid w:val="0021129E"/>
    <w:rsid w:val="00243926"/>
    <w:rsid w:val="00251D1A"/>
    <w:rsid w:val="00255371"/>
    <w:rsid w:val="00292EAA"/>
    <w:rsid w:val="002B4B7E"/>
    <w:rsid w:val="002C779D"/>
    <w:rsid w:val="002E12D7"/>
    <w:rsid w:val="002E723E"/>
    <w:rsid w:val="002F16A8"/>
    <w:rsid w:val="00316A97"/>
    <w:rsid w:val="00330313"/>
    <w:rsid w:val="00337503"/>
    <w:rsid w:val="00345417"/>
    <w:rsid w:val="003468F5"/>
    <w:rsid w:val="00346B28"/>
    <w:rsid w:val="003A1A88"/>
    <w:rsid w:val="003A2982"/>
    <w:rsid w:val="003F081B"/>
    <w:rsid w:val="00432471"/>
    <w:rsid w:val="00437740"/>
    <w:rsid w:val="00441C6A"/>
    <w:rsid w:val="00446A63"/>
    <w:rsid w:val="0045150F"/>
    <w:rsid w:val="00467BE2"/>
    <w:rsid w:val="004700D0"/>
    <w:rsid w:val="00475D9D"/>
    <w:rsid w:val="00482058"/>
    <w:rsid w:val="00482223"/>
    <w:rsid w:val="00486447"/>
    <w:rsid w:val="00496C58"/>
    <w:rsid w:val="004B21A8"/>
    <w:rsid w:val="004C44B0"/>
    <w:rsid w:val="004C6A6A"/>
    <w:rsid w:val="004C7299"/>
    <w:rsid w:val="005002FA"/>
    <w:rsid w:val="00507CF7"/>
    <w:rsid w:val="0053493B"/>
    <w:rsid w:val="005756E4"/>
    <w:rsid w:val="005A017C"/>
    <w:rsid w:val="005A0DA6"/>
    <w:rsid w:val="005B7E4E"/>
    <w:rsid w:val="005C37B3"/>
    <w:rsid w:val="005C5BAA"/>
    <w:rsid w:val="005E056F"/>
    <w:rsid w:val="00611F8A"/>
    <w:rsid w:val="00617148"/>
    <w:rsid w:val="0062246B"/>
    <w:rsid w:val="00623638"/>
    <w:rsid w:val="0067406A"/>
    <w:rsid w:val="006740E1"/>
    <w:rsid w:val="00680404"/>
    <w:rsid w:val="006A677F"/>
    <w:rsid w:val="006B12B3"/>
    <w:rsid w:val="006D4732"/>
    <w:rsid w:val="006F0960"/>
    <w:rsid w:val="006F1C61"/>
    <w:rsid w:val="00701881"/>
    <w:rsid w:val="00710128"/>
    <w:rsid w:val="0071511C"/>
    <w:rsid w:val="00717285"/>
    <w:rsid w:val="00726EDD"/>
    <w:rsid w:val="00745EC7"/>
    <w:rsid w:val="00745F0B"/>
    <w:rsid w:val="0076184B"/>
    <w:rsid w:val="00765AD7"/>
    <w:rsid w:val="0078291F"/>
    <w:rsid w:val="00787259"/>
    <w:rsid w:val="007A3784"/>
    <w:rsid w:val="007D2372"/>
    <w:rsid w:val="007E695D"/>
    <w:rsid w:val="007F041B"/>
    <w:rsid w:val="00803FF0"/>
    <w:rsid w:val="00807EBA"/>
    <w:rsid w:val="008243D2"/>
    <w:rsid w:val="0085540E"/>
    <w:rsid w:val="00857045"/>
    <w:rsid w:val="008B7D55"/>
    <w:rsid w:val="008F4E51"/>
    <w:rsid w:val="008F6680"/>
    <w:rsid w:val="008F7E87"/>
    <w:rsid w:val="00906178"/>
    <w:rsid w:val="00963748"/>
    <w:rsid w:val="00971774"/>
    <w:rsid w:val="00973DCC"/>
    <w:rsid w:val="00975118"/>
    <w:rsid w:val="009B6ED1"/>
    <w:rsid w:val="009C0AB9"/>
    <w:rsid w:val="00A1386C"/>
    <w:rsid w:val="00A20EFB"/>
    <w:rsid w:val="00A770EB"/>
    <w:rsid w:val="00A80D79"/>
    <w:rsid w:val="00AA1A43"/>
    <w:rsid w:val="00AA5C03"/>
    <w:rsid w:val="00AC28F8"/>
    <w:rsid w:val="00AD4E9A"/>
    <w:rsid w:val="00AF36B6"/>
    <w:rsid w:val="00AF64EF"/>
    <w:rsid w:val="00B03D65"/>
    <w:rsid w:val="00B120C0"/>
    <w:rsid w:val="00B15508"/>
    <w:rsid w:val="00B27E38"/>
    <w:rsid w:val="00B725A4"/>
    <w:rsid w:val="00BB31DC"/>
    <w:rsid w:val="00BD5D0C"/>
    <w:rsid w:val="00C02BB4"/>
    <w:rsid w:val="00C15E05"/>
    <w:rsid w:val="00C24244"/>
    <w:rsid w:val="00C5679A"/>
    <w:rsid w:val="00C71FEC"/>
    <w:rsid w:val="00C96B9B"/>
    <w:rsid w:val="00CA7FB4"/>
    <w:rsid w:val="00CC096B"/>
    <w:rsid w:val="00CF2D98"/>
    <w:rsid w:val="00D37E76"/>
    <w:rsid w:val="00D76E3C"/>
    <w:rsid w:val="00D85D7F"/>
    <w:rsid w:val="00DA107E"/>
    <w:rsid w:val="00DA1C3C"/>
    <w:rsid w:val="00DB2AB0"/>
    <w:rsid w:val="00DB58FA"/>
    <w:rsid w:val="00DC5966"/>
    <w:rsid w:val="00DD2AC3"/>
    <w:rsid w:val="00DE3CE4"/>
    <w:rsid w:val="00E06D29"/>
    <w:rsid w:val="00E33625"/>
    <w:rsid w:val="00E62DE0"/>
    <w:rsid w:val="00E86007"/>
    <w:rsid w:val="00E966C2"/>
    <w:rsid w:val="00EB0CE7"/>
    <w:rsid w:val="00EC64D9"/>
    <w:rsid w:val="00EC6978"/>
    <w:rsid w:val="00F07A14"/>
    <w:rsid w:val="00F23B12"/>
    <w:rsid w:val="00F5728C"/>
    <w:rsid w:val="00F94C5C"/>
    <w:rsid w:val="00F97B7D"/>
    <w:rsid w:val="00FA650F"/>
    <w:rsid w:val="00FC1A82"/>
    <w:rsid w:val="00FE1C80"/>
    <w:rsid w:val="00FE3A6C"/>
    <w:rsid w:val="00FF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42530B7-E9BC-4891-AF95-2CF619FE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C0AB9"/>
    <w:pPr>
      <w:keepNext/>
      <w:jc w:val="center"/>
      <w:outlineLvl w:val="0"/>
    </w:pPr>
    <w:rPr>
      <w:rFonts w:ascii="Albertus Extra Bold" w:hAnsi="Albertus Extra Bold"/>
      <w:b/>
      <w:bCs/>
      <w:sz w:val="32"/>
    </w:rPr>
  </w:style>
  <w:style w:type="paragraph" w:styleId="Heading2">
    <w:name w:val="heading 2"/>
    <w:basedOn w:val="Normal"/>
    <w:next w:val="Normal"/>
    <w:qFormat/>
    <w:rsid w:val="009C0AB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C72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72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72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C729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729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qFormat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semiHidden/>
    <w:rsid w:val="004C7299"/>
    <w:rPr>
      <w:i/>
      <w:iCs/>
    </w:rPr>
  </w:style>
  <w:style w:type="character" w:styleId="HTMLCode">
    <w:name w:val="HTML Code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C7299"/>
    <w:rPr>
      <w:i/>
      <w:iCs/>
    </w:rPr>
  </w:style>
  <w:style w:type="character" w:styleId="HTMLKeyboard">
    <w:name w:val="HTML Keyboard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4C7299"/>
    <w:rPr>
      <w:rFonts w:ascii="Courier New" w:hAnsi="Courier New" w:cs="Courier New"/>
    </w:rPr>
  </w:style>
  <w:style w:type="character" w:styleId="HTMLTypewriter">
    <w:name w:val="HTML Typewriter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C7299"/>
    <w:rPr>
      <w:i/>
      <w:iCs/>
    </w:rPr>
  </w:style>
  <w:style w:type="character" w:styleId="Hyperlink">
    <w:name w:val="Hyperlink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qFormat/>
    <w:rsid w:val="004C7299"/>
    <w:rPr>
      <w:b/>
      <w:bCs/>
    </w:rPr>
  </w:style>
  <w:style w:type="paragraph" w:styleId="Subtitle">
    <w:name w:val="Subtitle"/>
    <w:basedOn w:val="Normal"/>
    <w:qFormat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 w:line="360" w:lineRule="auto"/>
      <w:jc w:val="both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 w:line="360" w:lineRule="auto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uiPriority w:val="39"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1">
    <w:name w:val="Tekst fusnote1"/>
    <w:basedOn w:val="FootnoteText"/>
    <w:link w:val="TekstfusnoteChar"/>
    <w:rsid w:val="00745EC7"/>
  </w:style>
  <w:style w:type="character" w:customStyle="1" w:styleId="FootnoteTextChar">
    <w:name w:val="Footnote Text Char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link w:val="Tekstfusnote1"/>
    <w:rsid w:val="00745EC7"/>
    <w:rPr>
      <w:lang w:val="hr-HR" w:eastAsia="hr-HR" w:bidi="ar-SA"/>
    </w:rPr>
  </w:style>
  <w:style w:type="paragraph" w:styleId="ListParagraph">
    <w:name w:val="List Paragraph"/>
    <w:basedOn w:val="Normal"/>
    <w:uiPriority w:val="34"/>
    <w:qFormat/>
    <w:rsid w:val="0021129E"/>
    <w:pPr>
      <w:spacing w:after="200" w:line="276" w:lineRule="auto"/>
      <w:ind w:left="720"/>
      <w:contextualSpacing/>
    </w:pPr>
    <w:rPr>
      <w:rFonts w:eastAsia="Calibri"/>
      <w:szCs w:val="22"/>
      <w:lang w:eastAsia="en-US"/>
    </w:rPr>
  </w:style>
  <w:style w:type="table" w:styleId="GridTable1Light-Accent6">
    <w:name w:val="Grid Table 1 Light Accent 6"/>
    <w:basedOn w:val="TableNormal"/>
    <w:uiPriority w:val="46"/>
    <w:rsid w:val="00C96B9B"/>
    <w:rPr>
      <w:rFonts w:eastAsia="Calibri"/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A5C03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E74B5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ax\Semestar%20VI\Programsko\faza_I\Predlozak-v8.do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E3570-427D-4CC9-974F-4063E707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Predlozak-v8.dot</Template>
  <TotalTime>160</TotalTime>
  <Pages>14</Pages>
  <Words>1420</Words>
  <Characters>8094</Characters>
  <Application>Microsoft Office Word</Application>
  <DocSecurity>0</DocSecurity>
  <Lines>67</Lines>
  <Paragraphs>18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SVEUČILIŠTE U ZAGREBU</vt:lpstr>
      <vt:lpstr>SVEUČILIŠTE U ZAGREBU</vt:lpstr>
    </vt:vector>
  </TitlesOfParts>
  <Company>foi</Company>
  <LinksUpToDate>false</LinksUpToDate>
  <CharactersWithSpaces>9496</CharactersWithSpaces>
  <SharedDoc>false</SharedDoc>
  <HLinks>
    <vt:vector size="66" baseType="variant"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_Toc201895687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_Toc201895686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_Toc201895685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_Toc201895684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_Toc201895683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_Toc201895682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_Toc201895681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_Toc201895680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_Toc201895679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_Toc201895678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_Toc201895677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Tomi</dc:creator>
  <cp:lastModifiedBy>Ivan Vulgaris</cp:lastModifiedBy>
  <cp:revision>29</cp:revision>
  <cp:lastPrinted>2007-12-10T08:21:00Z</cp:lastPrinted>
  <dcterms:created xsi:type="dcterms:W3CDTF">2014-04-24T20:30:00Z</dcterms:created>
  <dcterms:modified xsi:type="dcterms:W3CDTF">2014-04-26T17:01:00Z</dcterms:modified>
</cp:coreProperties>
</file>